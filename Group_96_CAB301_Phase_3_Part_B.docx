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C958A" w14:textId="18CE1B05" w:rsidR="00B823AA" w:rsidRDefault="00E1630E" w:rsidP="00230FEF">
      <w:pPr>
        <w:pStyle w:val="Title"/>
      </w:pPr>
      <w:r>
        <w:softHyphen/>
      </w:r>
      <w:r>
        <w:softHyphen/>
      </w:r>
      <w:sdt>
        <w:sdtPr>
          <w:alias w:val="Subject"/>
          <w:tag w:val=""/>
          <w:id w:val="-570432758"/>
          <w:placeholder>
            <w:docPart w:val="7F98203E7BF840A7B8CD7468D39D2B0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155A4">
            <w:t>CAB301</w:t>
          </w:r>
        </w:sdtContent>
      </w:sdt>
    </w:p>
    <w:sdt>
      <w:sdtPr>
        <w:alias w:val="Author"/>
        <w:tag w:val=""/>
        <w:id w:val="-1607956408"/>
        <w:placeholder>
          <w:docPart w:val="F8B9749F23974314A699AB62D04FAC4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11AAD90F" w14:textId="7B210EB2" w:rsidR="00673AF5" w:rsidRDefault="00781E92" w:rsidP="00230FEF">
          <w:pPr>
            <w:pStyle w:val="Title"/>
          </w:pPr>
          <w:r>
            <w:t>Group 96</w:t>
          </w:r>
        </w:p>
      </w:sdtContent>
    </w:sdt>
    <w:p w14:paraId="71018E98" w14:textId="7F6E1573" w:rsidR="00E81978" w:rsidRDefault="00C56C04" w:rsidP="00230FEF">
      <w:pPr>
        <w:pStyle w:val="Title2"/>
      </w:pPr>
      <w:sdt>
        <w:sdtPr>
          <w:alias w:val="Company"/>
          <w:tag w:val=""/>
          <w:id w:val="-744337118"/>
          <w:placeholder>
            <w:docPart w:val="5D569819749F4499A4A959D1C896D08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00F2D">
            <w:t>Queensland University of Technology</w:t>
          </w:r>
        </w:sdtContent>
      </w:sdt>
    </w:p>
    <w:sdt>
      <w:sdtPr>
        <w:alias w:val="Category"/>
        <w:tag w:val=""/>
        <w:id w:val="146878897"/>
        <w:placeholder>
          <w:docPart w:val="8CCC408BF28B44E4993B73AE2EBF4E9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6DA20A40" w14:textId="19EB1E57" w:rsidR="00E370E3" w:rsidRDefault="00781E92" w:rsidP="00230FEF">
          <w:pPr>
            <w:pStyle w:val="Title"/>
          </w:pPr>
          <w:r>
            <w:t>Phase</w:t>
          </w:r>
          <w:r w:rsidR="003852CA">
            <w:t xml:space="preserve"> </w:t>
          </w:r>
          <w:r>
            <w:t>3</w:t>
          </w:r>
        </w:p>
      </w:sdtContent>
    </w:sdt>
    <w:p w14:paraId="17D77404" w14:textId="3EC3247C" w:rsidR="00E81978" w:rsidRDefault="00673AF5" w:rsidP="00230FEF">
      <w:pPr>
        <w:pStyle w:val="Title2"/>
      </w:pPr>
      <w:r>
        <w:t>Due 11:59</w:t>
      </w:r>
      <w:r w:rsidR="00833284">
        <w:t xml:space="preserve"> </w:t>
      </w:r>
      <w:r>
        <w:t xml:space="preserve">pm, </w:t>
      </w:r>
      <w:r w:rsidR="003852CA">
        <w:t>Wednesday</w:t>
      </w:r>
      <w:r>
        <w:t xml:space="preserve">, </w:t>
      </w:r>
      <w:r w:rsidR="00781E92">
        <w:t>8</w:t>
      </w:r>
      <w:r w:rsidR="00781E92" w:rsidRPr="00781E92">
        <w:rPr>
          <w:vertAlign w:val="superscript"/>
        </w:rPr>
        <w:t>th</w:t>
      </w:r>
      <w:r w:rsidR="00781E92">
        <w:t xml:space="preserve"> June</w:t>
      </w:r>
      <w:r>
        <w:t xml:space="preserve"> 202</w:t>
      </w:r>
      <w:r w:rsidR="00CB7AD1">
        <w:t>2</w:t>
      </w:r>
    </w:p>
    <w:p w14:paraId="3F8A88D5" w14:textId="77777777" w:rsidR="008A6C49" w:rsidRDefault="008A6C49" w:rsidP="00230FEF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02A37D2F" w14:textId="4CF22C3E" w:rsidR="00A9404F" w:rsidRDefault="00781E92" w:rsidP="00862B0D">
      <w:pPr>
        <w:pStyle w:val="Heading1"/>
      </w:pPr>
      <w:r>
        <w:lastRenderedPageBreak/>
        <w:t>Part B</w:t>
      </w:r>
    </w:p>
    <w:p w14:paraId="7174C4B9" w14:textId="4CBE8246" w:rsidR="00781E92" w:rsidRDefault="00781E92" w:rsidP="00781E92">
      <w:pPr>
        <w:pStyle w:val="Heading3"/>
      </w:pPr>
      <w:r>
        <w:t>Design an algorithm and analyse the time efficiency of the algorithm using the empirical algorithm analysis technique introduced in Topic 2 for the following computational problem:</w:t>
      </w:r>
    </w:p>
    <w:p w14:paraId="4AB315B4" w14:textId="3199DCE9" w:rsidR="00781E92" w:rsidRPr="00781E92" w:rsidRDefault="00781E92" w:rsidP="00781E92">
      <w:pPr>
        <w:pStyle w:val="ListParagraph"/>
        <w:numPr>
          <w:ilvl w:val="0"/>
          <w:numId w:val="34"/>
        </w:numPr>
      </w:pPr>
      <w:r>
        <w:t xml:space="preserve">Given an array where the elements are randomly stored, find the three largest elements in the array. </w:t>
      </w:r>
    </w:p>
    <w:p w14:paraId="1CD5AE8E" w14:textId="417DAD21" w:rsidR="00132D33" w:rsidRDefault="00862B0D" w:rsidP="00862B0D">
      <w:r>
        <w:rPr>
          <w:b/>
          <w:bCs/>
        </w:rPr>
        <w:t xml:space="preserve">ALGORITHM </w:t>
      </w:r>
      <m:oMath>
        <m:r>
          <w:rPr>
            <w:rFonts w:ascii="Cambria Math" w:hAnsi="Cambria Math"/>
          </w:rPr>
          <m:t>ThreeLargest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0..n-1</m:t>
                </m:r>
              </m:e>
            </m:d>
          </m:e>
        </m:d>
      </m:oMath>
    </w:p>
    <w:p w14:paraId="2D31AA86" w14:textId="77777777" w:rsidR="005D2B68" w:rsidRDefault="00CC4257" w:rsidP="00862B0D">
      <w:r>
        <w:tab/>
        <w:t>// Given a</w:t>
      </w:r>
      <w:r w:rsidR="000D5546">
        <w:t>n array</w:t>
      </w:r>
      <w:r w:rsidR="00E7007B">
        <w:t xml:space="preserve"> </w:t>
      </w:r>
      <m:oMath>
        <m:r>
          <w:rPr>
            <w:rFonts w:ascii="Cambria Math" w:hAnsi="Cambria Math"/>
          </w:rPr>
          <m:t>A</m:t>
        </m:r>
      </m:oMath>
      <w:r w:rsidR="00E7007B">
        <w:t xml:space="preserve">, of length </w:t>
      </w:r>
      <m:oMath>
        <m:r>
          <w:rPr>
            <w:rFonts w:ascii="Cambria Math" w:hAnsi="Cambria Math"/>
          </w:rPr>
          <m:t>n≥3</m:t>
        </m:r>
      </m:oMath>
      <w:r w:rsidR="002E39AD">
        <w:t>, returns</w:t>
      </w:r>
      <w:r w:rsidR="005D2B68">
        <w:t xml:space="preserve"> the three </w:t>
      </w:r>
    </w:p>
    <w:p w14:paraId="7F09F3FF" w14:textId="648774C0" w:rsidR="0062290A" w:rsidRDefault="005D2B68" w:rsidP="005D2B68">
      <w:pPr>
        <w:ind w:firstLine="720"/>
      </w:pPr>
      <w:r>
        <w:t xml:space="preserve">// largest values in </w:t>
      </w:r>
      <m:oMath>
        <m:r>
          <w:rPr>
            <w:rFonts w:ascii="Cambria Math" w:hAnsi="Cambria Math"/>
          </w:rPr>
          <m:t>A</m:t>
        </m:r>
      </m:oMath>
      <w:r w:rsidR="007349D3">
        <w:t>,</w:t>
      </w:r>
      <w:r w:rsidR="0062290A">
        <w:t xml:space="preserve"> in descending order</w:t>
      </w:r>
      <w:r>
        <w:t>.</w:t>
      </w:r>
    </w:p>
    <w:p w14:paraId="19D8740D" w14:textId="3987FC00" w:rsidR="0062290A" w:rsidRDefault="0062290A" w:rsidP="005D2B68">
      <w:pPr>
        <w:ind w:firstLine="720"/>
      </w:pPr>
      <w:r>
        <w:t xml:space="preserve">// </w:t>
      </w:r>
      <w:r w:rsidR="005D2B68">
        <w:t xml:space="preserve">If </w:t>
      </w:r>
      <m:oMath>
        <m:r>
          <w:rPr>
            <w:rFonts w:ascii="Cambria Math" w:hAnsi="Cambria Math"/>
          </w:rPr>
          <m:t>0≤n&lt;3</m:t>
        </m:r>
      </m:oMath>
      <w:r w:rsidR="005D2B68">
        <w:t>,</w:t>
      </w:r>
      <w:r>
        <w:t xml:space="preserve"> </w:t>
      </w:r>
      <m:oMath>
        <m:r>
          <w:rPr>
            <w:rFonts w:ascii="Cambria Math" w:hAnsi="Cambria Math"/>
          </w:rPr>
          <m:t>-∞</m:t>
        </m:r>
      </m:oMath>
      <w:r>
        <w:t xml:space="preserve"> is returned for the </w:t>
      </w:r>
      <m:oMath>
        <m:r>
          <w:rPr>
            <w:rFonts w:ascii="Cambria Math" w:hAnsi="Cambria Math"/>
          </w:rPr>
          <m:t>3-n</m:t>
        </m:r>
      </m:oMath>
      <w:r>
        <w:t xml:space="preserve"> smallest, </w:t>
      </w:r>
    </w:p>
    <w:p w14:paraId="0265E047" w14:textId="77777777" w:rsidR="00107621" w:rsidRDefault="0062290A" w:rsidP="00107621">
      <w:pPr>
        <w:ind w:firstLine="720"/>
      </w:pPr>
      <w:r>
        <w:t xml:space="preserve">// of the three largest numbers. </w:t>
      </w:r>
    </w:p>
    <w:p w14:paraId="55C81AE6" w14:textId="49471B94" w:rsidR="00D87D5F" w:rsidRPr="00D87D5F" w:rsidRDefault="00107621" w:rsidP="00D87D5F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L←[-∞, -∞, -∞]</m:t>
          </m:r>
        </m:oMath>
      </m:oMathPara>
    </w:p>
    <w:p w14:paraId="61D610BC" w14:textId="2EB32C86" w:rsidR="00D87D5F" w:rsidRDefault="00D87D5F" w:rsidP="00D87D5F">
      <w:r>
        <w:tab/>
      </w:r>
      <w:r>
        <w:rPr>
          <w:b/>
          <w:bCs/>
        </w:rPr>
        <w:t xml:space="preserve">for </w:t>
      </w:r>
      <m:oMath>
        <m:r>
          <w:rPr>
            <w:rFonts w:ascii="Cambria Math" w:hAnsi="Cambria Math"/>
          </w:rPr>
          <m:t>i←0</m:t>
        </m:r>
      </m:oMath>
      <w:r>
        <w:t xml:space="preserve"> </w:t>
      </w:r>
      <w:r>
        <w:rPr>
          <w:b/>
          <w:bCs/>
        </w:rPr>
        <w:t>to</w:t>
      </w:r>
      <w:r>
        <w:t xml:space="preserve">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>
        <w:rPr>
          <w:b/>
          <w:bCs/>
        </w:rPr>
        <w:t>do</w:t>
      </w:r>
    </w:p>
    <w:p w14:paraId="2ABFE5F3" w14:textId="5DC5B919" w:rsidR="00D87D5F" w:rsidRDefault="00D87D5F" w:rsidP="00D87D5F">
      <w:r>
        <w:tab/>
      </w:r>
      <w:r>
        <w:tab/>
      </w:r>
      <w:r>
        <w:rPr>
          <w:b/>
          <w:bCs/>
        </w:rPr>
        <w:t xml:space="preserve">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&gt;L[0]</m:t>
        </m:r>
      </m:oMath>
    </w:p>
    <w:p w14:paraId="417AD6B7" w14:textId="4868C089" w:rsidR="00D87D5F" w:rsidRPr="001C24BA" w:rsidRDefault="00D87D5F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47AAD6EA" w14:textId="00258E52" w:rsidR="001C24BA" w:rsidRPr="001C24BA" w:rsidRDefault="001C24BA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←L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</w:p>
    <w:p w14:paraId="09B92844" w14:textId="73B4D63C" w:rsidR="001C24BA" w:rsidRPr="001C24BA" w:rsidRDefault="001C24BA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←A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7665FA6B" w14:textId="7D8AE26A" w:rsidR="00D87D5F" w:rsidRDefault="00D87D5F" w:rsidP="00D87D5F">
      <w:r>
        <w:tab/>
      </w:r>
      <w:r>
        <w:tab/>
      </w:r>
      <w:r>
        <w:rPr>
          <w:b/>
          <w:bCs/>
        </w:rPr>
        <w:t>else if</w:t>
      </w:r>
      <w:r>
        <w:t xml:space="preserve">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62FAD82F" w14:textId="37A4812F" w:rsidR="00D87D5F" w:rsidRPr="00021415" w:rsidRDefault="00D87D5F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75EB5038" w14:textId="456359CE" w:rsidR="00021415" w:rsidRPr="00021415" w:rsidRDefault="00021415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←A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17E30BC3" w14:textId="781481FF" w:rsidR="00D87D5F" w:rsidRDefault="00D87D5F" w:rsidP="00D87D5F">
      <w:r>
        <w:tab/>
      </w:r>
      <w:r>
        <w:tab/>
      </w:r>
      <w:r>
        <w:rPr>
          <w:b/>
          <w:bCs/>
        </w:rPr>
        <w:t xml:space="preserve">else if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</m:oMath>
    </w:p>
    <w:p w14:paraId="68500864" w14:textId="30428C37" w:rsidR="00C8450D" w:rsidRDefault="00AC3FDE" w:rsidP="00D87D5F"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←A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</w:p>
    <w:p w14:paraId="361547D8" w14:textId="746F8EA0" w:rsidR="005476E6" w:rsidRDefault="00C8450D" w:rsidP="008A44B4">
      <w:r>
        <w:tab/>
      </w:r>
      <w:r>
        <w:rPr>
          <w:b/>
          <w:bCs/>
        </w:rPr>
        <w:t xml:space="preserve">return </w:t>
      </w:r>
      <m:oMath>
        <m:r>
          <w:rPr>
            <w:rFonts w:ascii="Cambria Math" w:hAnsi="Cambria Math"/>
          </w:rPr>
          <m:t>L</m:t>
        </m:r>
      </m:oMath>
    </w:p>
    <w:p w14:paraId="76BF94D2" w14:textId="2EBD3081" w:rsidR="008A44B4" w:rsidRDefault="008A44B4">
      <w:pPr>
        <w:spacing w:line="480" w:lineRule="auto"/>
        <w:ind w:firstLine="720"/>
      </w:pPr>
      <w:r>
        <w:br w:type="page"/>
      </w:r>
    </w:p>
    <w:p w14:paraId="3EB7185C" w14:textId="77777777" w:rsidR="00422D74" w:rsidRDefault="008A44B4" w:rsidP="008A44B4">
      <w:pPr>
        <w:pStyle w:val="Heading3"/>
      </w:pPr>
      <w:r>
        <w:lastRenderedPageBreak/>
        <w:t>Empirical Time Efficiency Analysis</w:t>
      </w:r>
    </w:p>
    <w:p w14:paraId="5272BC57" w14:textId="7A408BA7" w:rsidR="002D5D7E" w:rsidRDefault="00422D74" w:rsidP="002D5D7E">
      <w:pPr>
        <w:jc w:val="both"/>
      </w:pPr>
      <w:r>
        <w:t xml:space="preserve">The algorithm was tested with arrays of size 0 to 1,000,000 in increments of 40,000. Each size was tested 10 times and the average number of basic operations executed was recorded. The arrays contained randomly </w:t>
      </w:r>
      <w:r w:rsidR="00F354E2">
        <w:t>stored</w:t>
      </w:r>
      <w:r>
        <w:t xml:space="preserve"> integers between -1000 and 1000 inclusive. </w:t>
      </w:r>
    </w:p>
    <w:p w14:paraId="193A8905" w14:textId="1AAFBFB2" w:rsidR="002D5D7E" w:rsidRDefault="002D5D7E" w:rsidP="002D5D7E">
      <w:pPr>
        <w:spacing w:before="240"/>
        <w:jc w:val="both"/>
      </w:pPr>
      <w:r>
        <w:t xml:space="preserve">The average ratio of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</w:t>
      </w:r>
      <m:oMath>
        <m:r>
          <w:rPr>
            <w:rFonts w:ascii="Cambria Math" w:hAnsi="Cambria Math"/>
          </w:rPr>
          <m:t>1.9998</m:t>
        </m:r>
      </m:oMath>
      <w:r w:rsidR="00DF6DCF">
        <w:t xml:space="preserve"> (refer to Figure 2 in the Appendix)</w:t>
      </w:r>
      <w:r>
        <w:t xml:space="preserve">. </w:t>
      </w:r>
      <w:r w:rsidR="008D4E31">
        <w:t>Since this value is almost exactly 2, t</w:t>
      </w:r>
      <w:r w:rsidR="00D54F66">
        <w:t xml:space="preserve">his suggests that algorithm belongs to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54F66">
        <w:t xml:space="preserve">. </w:t>
      </w:r>
    </w:p>
    <w:p w14:paraId="6FF410FB" w14:textId="77777777" w:rsidR="008D4E31" w:rsidRDefault="008D4E31" w:rsidP="008D4E31">
      <w:pPr>
        <w:keepNext/>
        <w:spacing w:before="240"/>
        <w:jc w:val="both"/>
      </w:pPr>
      <w:r w:rsidRPr="008D4E31">
        <w:rPr>
          <w:noProof/>
        </w:rPr>
        <w:drawing>
          <wp:inline distT="0" distB="0" distL="0" distR="0" wp14:anchorId="76A51D59" wp14:editId="46461B9A">
            <wp:extent cx="4541914" cy="2712955"/>
            <wp:effectExtent l="19050" t="19050" r="11430" b="1143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712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A0A403" w14:textId="3B9098A2" w:rsidR="008D4E31" w:rsidRDefault="008D4E31" w:rsidP="008D4E31">
      <w:pPr>
        <w:pStyle w:val="Caption"/>
        <w:jc w:val="both"/>
      </w:pPr>
      <w:r>
        <w:t xml:space="preserve">Figure </w:t>
      </w:r>
      <w:r w:rsidR="00C56C04">
        <w:fldChar w:fldCharType="begin"/>
      </w:r>
      <w:r w:rsidR="00C56C04">
        <w:instrText xml:space="preserve"> SEQ Figure \* ARABIC </w:instrText>
      </w:r>
      <w:r w:rsidR="00C56C04">
        <w:fldChar w:fldCharType="separate"/>
      </w:r>
      <w:r w:rsidR="00291202">
        <w:rPr>
          <w:noProof/>
        </w:rPr>
        <w:t>1</w:t>
      </w:r>
      <w:r w:rsidR="00C56C04">
        <w:rPr>
          <w:noProof/>
        </w:rPr>
        <w:fldChar w:fldCharType="end"/>
      </w:r>
      <w:r>
        <w:t>: Number of basic operations executed vs. array size</w:t>
      </w:r>
    </w:p>
    <w:p w14:paraId="2FD7096F" w14:textId="3C16CE34" w:rsidR="00FC2BF7" w:rsidRDefault="008D4E31" w:rsidP="00FC2BF7">
      <w:r>
        <w:t xml:space="preserve">As can be seen, the algorithm does indeed belong to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D1384">
        <w:t xml:space="preserve"> as there exists a linear relationship between the number of elements in an array, and the number of basic operations executed. </w:t>
      </w:r>
    </w:p>
    <w:p w14:paraId="6E99AF7F" w14:textId="77777777" w:rsidR="00F20F25" w:rsidRDefault="00F20F25">
      <w:pPr>
        <w:spacing w:line="480" w:lineRule="auto"/>
        <w:ind w:firstLine="720"/>
      </w:pPr>
      <w:r>
        <w:br w:type="page"/>
      </w:r>
    </w:p>
    <w:p w14:paraId="486A2794" w14:textId="77777777" w:rsidR="004C1F21" w:rsidRDefault="00F20F25" w:rsidP="00573A2E">
      <w:pPr>
        <w:pStyle w:val="Heading1"/>
      </w:pPr>
      <w:r>
        <w:lastRenderedPageBreak/>
        <w:t xml:space="preserve">Software </w:t>
      </w:r>
      <w:r w:rsidR="006E7706">
        <w:t>Test Plan and Test Results</w:t>
      </w:r>
    </w:p>
    <w:p w14:paraId="13135B54" w14:textId="68A35611" w:rsidR="00573A2E" w:rsidRDefault="004C1F21" w:rsidP="004C1F21">
      <w:r>
        <w:t xml:space="preserve">Design </w:t>
      </w:r>
      <w:r w:rsidR="008A54A3">
        <w:t xml:space="preserve">a test plan for each of the application’s functions. In each of the test plans, please include the test scenarios/cases, actual test data </w:t>
      </w:r>
      <w:r w:rsidR="007B175E">
        <w:t xml:space="preserve">for each of the test scenarios/cases. </w:t>
      </w:r>
      <w:r w:rsidR="00573A2E">
        <w:t>P</w:t>
      </w:r>
      <w:r w:rsidR="007B175E">
        <w:t xml:space="preserve">rovide screenshots of the tests and test results. </w:t>
      </w:r>
    </w:p>
    <w:p w14:paraId="68FAFDD9" w14:textId="01B89408" w:rsidR="00573A2E" w:rsidRDefault="00573A2E" w:rsidP="002B66AA">
      <w:pPr>
        <w:pStyle w:val="Heading3"/>
        <w:spacing w:before="240"/>
      </w:pPr>
      <w:r>
        <w:t>Display</w:t>
      </w:r>
      <w:r w:rsidR="002B66AA">
        <w:t xml:space="preserve"> the Top 3 Movies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02"/>
        <w:gridCol w:w="3455"/>
        <w:gridCol w:w="1495"/>
        <w:gridCol w:w="1412"/>
        <w:gridCol w:w="1486"/>
      </w:tblGrid>
      <w:tr w:rsidR="00703082" w14:paraId="1B0483CF" w14:textId="77777777" w:rsidTr="00833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9E1366C" w14:textId="279F03F7" w:rsidR="00703082" w:rsidRDefault="00703082" w:rsidP="002B66AA">
            <w:r>
              <w:t>Description</w:t>
            </w:r>
          </w:p>
        </w:tc>
        <w:tc>
          <w:tcPr>
            <w:tcW w:w="3455" w:type="dxa"/>
          </w:tcPr>
          <w:p w14:paraId="0FBEE005" w14:textId="0D755CAA" w:rsidR="00703082" w:rsidRDefault="00703082" w:rsidP="00A463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Movies in Library</w:t>
            </w:r>
          </w:p>
        </w:tc>
        <w:tc>
          <w:tcPr>
            <w:tcW w:w="1495" w:type="dxa"/>
          </w:tcPr>
          <w:p w14:paraId="483DF80B" w14:textId="5AE341B4" w:rsidR="00703082" w:rsidRDefault="00703082" w:rsidP="00833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No. </w:t>
            </w:r>
            <w:r w:rsidR="0083342D">
              <w:t>Times Borrowed</w:t>
            </w:r>
          </w:p>
        </w:tc>
        <w:tc>
          <w:tcPr>
            <w:tcW w:w="1412" w:type="dxa"/>
          </w:tcPr>
          <w:p w14:paraId="28A4D086" w14:textId="21229F17" w:rsidR="00703082" w:rsidRDefault="00703082" w:rsidP="002B6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486" w:type="dxa"/>
          </w:tcPr>
          <w:p w14:paraId="55E05AB4" w14:textId="4F978344" w:rsidR="00703082" w:rsidRDefault="00703082" w:rsidP="002B6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Screenshot</w:t>
            </w:r>
          </w:p>
        </w:tc>
      </w:tr>
      <w:tr w:rsidR="00703082" w14:paraId="3CEA53BF" w14:textId="77777777" w:rsidTr="0083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4C27AB4" w14:textId="6E65992F" w:rsidR="00703082" w:rsidRDefault="00703082" w:rsidP="002B66AA">
            <w:r>
              <w:t xml:space="preserve">No movies </w:t>
            </w:r>
          </w:p>
        </w:tc>
        <w:tc>
          <w:tcPr>
            <w:tcW w:w="3455" w:type="dxa"/>
          </w:tcPr>
          <w:p w14:paraId="1B2D55EC" w14:textId="0E1DF31D" w:rsidR="00703082" w:rsidRDefault="00825D72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495" w:type="dxa"/>
          </w:tcPr>
          <w:p w14:paraId="4237DF80" w14:textId="34102DAD" w:rsidR="00703082" w:rsidRPr="007701B0" w:rsidRDefault="00825D72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t>N/A</w:t>
            </w:r>
          </w:p>
        </w:tc>
        <w:tc>
          <w:tcPr>
            <w:tcW w:w="1412" w:type="dxa"/>
          </w:tcPr>
          <w:p w14:paraId="3545FCDA" w14:textId="1E5BC8ED" w:rsidR="00703082" w:rsidRDefault="00703082" w:rsidP="002B6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86" w:type="dxa"/>
          </w:tcPr>
          <w:p w14:paraId="590200EC" w14:textId="6F7FEE7B" w:rsidR="00703082" w:rsidRDefault="007701B0" w:rsidP="002B6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2</w:t>
            </w:r>
          </w:p>
        </w:tc>
      </w:tr>
      <w:tr w:rsidR="007701B0" w14:paraId="25BF154F" w14:textId="77777777" w:rsidTr="0083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F18C533" w14:textId="288A2A98" w:rsidR="007701B0" w:rsidRDefault="004464BD" w:rsidP="002B66AA">
            <w:r>
              <w:t>1 Movie</w:t>
            </w:r>
          </w:p>
        </w:tc>
        <w:tc>
          <w:tcPr>
            <w:tcW w:w="3455" w:type="dxa"/>
          </w:tcPr>
          <w:p w14:paraId="24521AAF" w14:textId="059616C8" w:rsidR="007701B0" w:rsidRDefault="00D5394D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Calvination</w:t>
            </w:r>
          </w:p>
        </w:tc>
        <w:tc>
          <w:tcPr>
            <w:tcW w:w="1495" w:type="dxa"/>
          </w:tcPr>
          <w:p w14:paraId="7CD66770" w14:textId="69F4B046" w:rsidR="007701B0" w:rsidRDefault="00D5394D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2" w:type="dxa"/>
          </w:tcPr>
          <w:p w14:paraId="484B38E9" w14:textId="7CB5AF09" w:rsidR="007701B0" w:rsidRDefault="00D5394D" w:rsidP="002B6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86" w:type="dxa"/>
          </w:tcPr>
          <w:p w14:paraId="08D31AFD" w14:textId="1E508BC8" w:rsidR="007701B0" w:rsidRDefault="000F5043" w:rsidP="002B6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3</w:t>
            </w:r>
          </w:p>
        </w:tc>
      </w:tr>
      <w:tr w:rsidR="007701B0" w14:paraId="498BBAA5" w14:textId="77777777" w:rsidTr="0083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418AF01" w14:textId="14941F36" w:rsidR="007701B0" w:rsidRDefault="00E439F8" w:rsidP="002B66AA">
            <w:r>
              <w:t>2 Movies</w:t>
            </w:r>
          </w:p>
        </w:tc>
        <w:tc>
          <w:tcPr>
            <w:tcW w:w="3455" w:type="dxa"/>
          </w:tcPr>
          <w:p w14:paraId="5DDBA0CB" w14:textId="77777777" w:rsidR="007701B0" w:rsidRDefault="00E439F8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Calvination</w:t>
            </w:r>
          </w:p>
          <w:p w14:paraId="21FEAAA8" w14:textId="7725A8B4" w:rsidR="00E439F8" w:rsidRDefault="00E439F8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Calvination II</w:t>
            </w:r>
          </w:p>
        </w:tc>
        <w:tc>
          <w:tcPr>
            <w:tcW w:w="1495" w:type="dxa"/>
          </w:tcPr>
          <w:p w14:paraId="23EE2321" w14:textId="35C9E561" w:rsidR="007701B0" w:rsidRDefault="000F5043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1E5BB15" w14:textId="1D719AD3" w:rsidR="000F5043" w:rsidRDefault="000F5043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12" w:type="dxa"/>
          </w:tcPr>
          <w:p w14:paraId="2546FC7B" w14:textId="0FA509C0" w:rsidR="007701B0" w:rsidRDefault="000F5043" w:rsidP="002B6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86" w:type="dxa"/>
          </w:tcPr>
          <w:p w14:paraId="2F50CB15" w14:textId="0C719A9C" w:rsidR="007701B0" w:rsidRDefault="000F5043" w:rsidP="002B6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4</w:t>
            </w:r>
          </w:p>
        </w:tc>
      </w:tr>
      <w:tr w:rsidR="0083342D" w14:paraId="09F677E3" w14:textId="77777777" w:rsidTr="00833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46FDA16" w14:textId="773EA7C7" w:rsidR="007701B0" w:rsidRDefault="00247225" w:rsidP="002B66AA">
            <w:r>
              <w:t>4 Movies</w:t>
            </w:r>
          </w:p>
        </w:tc>
        <w:tc>
          <w:tcPr>
            <w:tcW w:w="3455" w:type="dxa"/>
          </w:tcPr>
          <w:p w14:paraId="523A4A31" w14:textId="77777777" w:rsidR="007701B0" w:rsidRDefault="00247225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Calvination</w:t>
            </w:r>
          </w:p>
          <w:p w14:paraId="19DA6837" w14:textId="77777777" w:rsidR="00247225" w:rsidRDefault="00247225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Calvination II</w:t>
            </w:r>
          </w:p>
          <w:p w14:paraId="6F16EE49" w14:textId="7F74B9C5" w:rsidR="00F20A08" w:rsidRDefault="005022CD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CJ’s </w:t>
            </w:r>
            <w:r w:rsidR="008E093C">
              <w:t>N</w:t>
            </w:r>
            <w:r>
              <w:t xml:space="preserve">ew </w:t>
            </w:r>
            <w:r w:rsidR="008E093C">
              <w:t>B</w:t>
            </w:r>
            <w:r>
              <w:t>eginning</w:t>
            </w:r>
          </w:p>
          <w:p w14:paraId="020E622D" w14:textId="3D7CE7F0" w:rsidR="00F20A08" w:rsidRDefault="00E77730" w:rsidP="00E858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Engineer CJ</w:t>
            </w:r>
          </w:p>
        </w:tc>
        <w:tc>
          <w:tcPr>
            <w:tcW w:w="1495" w:type="dxa"/>
          </w:tcPr>
          <w:p w14:paraId="3A78DC0B" w14:textId="77777777" w:rsidR="007701B0" w:rsidRDefault="00E858A1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7C336DB6" w14:textId="77777777" w:rsidR="00E858A1" w:rsidRDefault="00E858A1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12034A9D" w14:textId="77777777" w:rsidR="00E858A1" w:rsidRDefault="00E858A1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7CD90646" w14:textId="235236BD" w:rsidR="00E77730" w:rsidRDefault="00E77730" w:rsidP="00825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2" w:type="dxa"/>
          </w:tcPr>
          <w:p w14:paraId="2CD2B8E6" w14:textId="69CD0113" w:rsidR="007701B0" w:rsidRDefault="00E77730" w:rsidP="002B6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86" w:type="dxa"/>
          </w:tcPr>
          <w:p w14:paraId="2B0C17B6" w14:textId="2607039B" w:rsidR="007701B0" w:rsidRDefault="000C1D76" w:rsidP="002B6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5</w:t>
            </w:r>
          </w:p>
        </w:tc>
      </w:tr>
      <w:tr w:rsidR="002E79A1" w14:paraId="00C394CA" w14:textId="77777777" w:rsidTr="0083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1E432C57" w14:textId="1DE95847" w:rsidR="002E79A1" w:rsidRDefault="007A3F76" w:rsidP="002B66AA">
            <w:r>
              <w:t>10 Movies</w:t>
            </w:r>
          </w:p>
        </w:tc>
        <w:tc>
          <w:tcPr>
            <w:tcW w:w="3455" w:type="dxa"/>
          </w:tcPr>
          <w:p w14:paraId="5C039B04" w14:textId="77777777" w:rsidR="007A3F76" w:rsidRDefault="007A3F76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Calvination</w:t>
            </w:r>
          </w:p>
          <w:p w14:paraId="115EDE05" w14:textId="77777777" w:rsidR="007A3F76" w:rsidRDefault="007A3F76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Calvination II</w:t>
            </w:r>
          </w:p>
          <w:p w14:paraId="7F781910" w14:textId="77777777" w:rsidR="007A3F76" w:rsidRDefault="007A3F76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CJ’s New Beginning</w:t>
            </w:r>
          </w:p>
          <w:p w14:paraId="625D5529" w14:textId="77777777" w:rsidR="002E79A1" w:rsidRDefault="007A3F76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Engineer CJ</w:t>
            </w:r>
          </w:p>
          <w:p w14:paraId="664509D8" w14:textId="77777777" w:rsidR="007A3F76" w:rsidRDefault="007807D7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MXB344</w:t>
            </w:r>
          </w:p>
          <w:p w14:paraId="333A8103" w14:textId="77777777" w:rsidR="007807D7" w:rsidRDefault="007807D7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MXB341</w:t>
            </w:r>
          </w:p>
          <w:p w14:paraId="0E435264" w14:textId="7E96C64E" w:rsidR="007807D7" w:rsidRDefault="0083342D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Marvel Movie</w:t>
            </w:r>
          </w:p>
          <w:p w14:paraId="55ED8E8A" w14:textId="77777777" w:rsidR="007807D7" w:rsidRDefault="007807D7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CAB420</w:t>
            </w:r>
          </w:p>
          <w:p w14:paraId="0642309B" w14:textId="77777777" w:rsidR="007807D7" w:rsidRDefault="007807D7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CAB301</w:t>
            </w:r>
          </w:p>
          <w:p w14:paraId="1208BAA9" w14:textId="183E66E9" w:rsidR="004973CD" w:rsidRDefault="00801134" w:rsidP="007A3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DC Movie</w:t>
            </w:r>
          </w:p>
        </w:tc>
        <w:tc>
          <w:tcPr>
            <w:tcW w:w="1495" w:type="dxa"/>
          </w:tcPr>
          <w:p w14:paraId="63665E22" w14:textId="77777777" w:rsidR="002E79A1" w:rsidRDefault="007807D7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50447398" w14:textId="77777777" w:rsidR="007807D7" w:rsidRDefault="007807D7" w:rsidP="00825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25FA3B72" w14:textId="77777777" w:rsidR="007807D7" w:rsidRDefault="007807D7" w:rsidP="00780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35D296" w14:textId="77777777" w:rsidR="007807D7" w:rsidRDefault="007807D7" w:rsidP="00780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  <w:p w14:paraId="6DE0B85E" w14:textId="77777777" w:rsidR="00DF4EE5" w:rsidRDefault="00DF4EE5" w:rsidP="00780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  <w:p w14:paraId="40119D9B" w14:textId="77777777" w:rsidR="00DF4EE5" w:rsidRDefault="004973CD" w:rsidP="00780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E5B369B" w14:textId="77777777" w:rsidR="004973CD" w:rsidRDefault="004973CD" w:rsidP="00780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  <w:p w14:paraId="3DFDB04C" w14:textId="77777777" w:rsidR="004973CD" w:rsidRDefault="004973CD" w:rsidP="007807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  <w:p w14:paraId="458A7FFB" w14:textId="77777777" w:rsidR="004973CD" w:rsidRDefault="004973CD" w:rsidP="00497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  <w:p w14:paraId="73EDA096" w14:textId="6D5C8D22" w:rsidR="00801134" w:rsidRDefault="00801134" w:rsidP="004973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12" w:type="dxa"/>
          </w:tcPr>
          <w:p w14:paraId="7E36875C" w14:textId="5E18F2E0" w:rsidR="002E79A1" w:rsidRDefault="002A42E3" w:rsidP="002B6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86" w:type="dxa"/>
          </w:tcPr>
          <w:p w14:paraId="0CF3D1C8" w14:textId="13BB8C8F" w:rsidR="002E79A1" w:rsidRDefault="002A42E3" w:rsidP="002B66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6</w:t>
            </w:r>
            <w:r w:rsidR="00942C88">
              <w:t>, 7</w:t>
            </w:r>
          </w:p>
        </w:tc>
      </w:tr>
    </w:tbl>
    <w:p w14:paraId="7029CD66" w14:textId="03FFD686" w:rsidR="002B66AA" w:rsidRDefault="002B66AA" w:rsidP="002B66AA"/>
    <w:p w14:paraId="1FD729E4" w14:textId="77777777" w:rsidR="000C1D76" w:rsidRPr="002B66AA" w:rsidRDefault="000C1D76" w:rsidP="002B66AA"/>
    <w:p w14:paraId="51F16842" w14:textId="1B75D905" w:rsidR="00FC2BF7" w:rsidRDefault="00F20F25" w:rsidP="004C1F21">
      <w:r>
        <w:br w:type="page"/>
      </w:r>
    </w:p>
    <w:p w14:paraId="2A8B465B" w14:textId="495A48E9" w:rsidR="00521EA3" w:rsidRDefault="00FC2BF7" w:rsidP="00FC2BF7">
      <w:pPr>
        <w:pStyle w:val="Heading1"/>
      </w:pPr>
      <w:r>
        <w:lastRenderedPageBreak/>
        <w:t>Appendix</w:t>
      </w:r>
    </w:p>
    <w:tbl>
      <w:tblPr>
        <w:tblW w:w="3103" w:type="dxa"/>
        <w:tblLook w:val="04A0" w:firstRow="1" w:lastRow="0" w:firstColumn="1" w:lastColumn="0" w:noHBand="0" w:noVBand="1"/>
      </w:tblPr>
      <w:tblGrid>
        <w:gridCol w:w="997"/>
        <w:gridCol w:w="1053"/>
        <w:gridCol w:w="1053"/>
      </w:tblGrid>
      <w:tr w:rsidR="00FC2BF7" w:rsidRPr="00FC2BF7" w14:paraId="15630A5C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195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635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2E689" w14:textId="77777777" w:rsidR="00FC2BF7" w:rsidRPr="00FC2BF7" w:rsidRDefault="00FC2BF7" w:rsidP="008D117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AU" w:eastAsia="en-AU"/>
              </w:rPr>
              <w:t>Ratio</w:t>
            </w:r>
          </w:p>
        </w:tc>
      </w:tr>
      <w:tr w:rsidR="00FC2BF7" w:rsidRPr="00FC2BF7" w14:paraId="044E07CB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372D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8553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120104.8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A20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06378B5D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A60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25A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240098.4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1EC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1.999074</w:t>
            </w:r>
          </w:p>
        </w:tc>
      </w:tr>
      <w:tr w:rsidR="00FC2BF7" w:rsidRPr="00FC2BF7" w14:paraId="2F28E777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1992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120000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C503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360094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EF2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032F22A1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857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160000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10C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480101.6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876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1.999603</w:t>
            </w:r>
          </w:p>
        </w:tc>
      </w:tr>
      <w:tr w:rsidR="00FC2BF7" w:rsidRPr="00FC2BF7" w14:paraId="6C9A84BE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292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36AF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600112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9CCF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7E79E097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5B2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240000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5B0F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720102.8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B3195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1.999763</w:t>
            </w:r>
          </w:p>
        </w:tc>
      </w:tr>
      <w:tr w:rsidR="00FC2BF7" w:rsidRPr="00FC2BF7" w14:paraId="5048AD10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FB4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280000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183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840095.2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5AD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23286205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0DF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320000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82D5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960095.6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0CA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1.999776</w:t>
            </w:r>
          </w:p>
        </w:tc>
      </w:tr>
      <w:tr w:rsidR="00FC2BF7" w:rsidRPr="00FC2BF7" w14:paraId="70CE231D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121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360000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BFA3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1080102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D4C4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6CC07C01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0D6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7B5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1200098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9EA9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1.99979</w:t>
            </w:r>
          </w:p>
        </w:tc>
      </w:tr>
      <w:tr w:rsidR="00FC2BF7" w:rsidRPr="00FC2BF7" w14:paraId="0384DA4C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1E9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440000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38E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1320104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DCE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42BFB7D5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4E8F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480000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793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1440105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5F2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1.999861</w:t>
            </w:r>
          </w:p>
        </w:tc>
      </w:tr>
      <w:tr w:rsidR="00FC2BF7" w:rsidRPr="00FC2BF7" w14:paraId="12FF459A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3D9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520000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DA8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1560098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D6A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124E15B2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D28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560000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632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1680102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885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1.999894</w:t>
            </w:r>
          </w:p>
        </w:tc>
      </w:tr>
      <w:tr w:rsidR="00FC2BF7" w:rsidRPr="00FC2BF7" w14:paraId="4855E57D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FCB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600000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FB6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1800103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9E9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034E35A3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D61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640000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DBA3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1920094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BC0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1.999898</w:t>
            </w:r>
          </w:p>
        </w:tc>
      </w:tr>
      <w:tr w:rsidR="00FC2BF7" w:rsidRPr="00FC2BF7" w14:paraId="28312FBB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6BC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680000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A384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2040096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DC1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206053D4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D674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720000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D87C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2160099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FDAB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1.999903</w:t>
            </w:r>
          </w:p>
        </w:tc>
      </w:tr>
      <w:tr w:rsidR="00FC2BF7" w:rsidRPr="00FC2BF7" w14:paraId="05AC2300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A32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760000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501D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2280105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1172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16613E20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6FA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F31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2400101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3C31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1.999921</w:t>
            </w:r>
          </w:p>
        </w:tc>
      </w:tr>
      <w:tr w:rsidR="00FC2BF7" w:rsidRPr="00FC2BF7" w14:paraId="06A2D9D9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1E8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840000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FC47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2520096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1F939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42D29B79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2104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880000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5F5D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2640104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1C2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1.99992</w:t>
            </w:r>
          </w:p>
        </w:tc>
      </w:tr>
      <w:tr w:rsidR="00FC2BF7" w:rsidRPr="00FC2BF7" w14:paraId="79234CA9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373E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920000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078A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2760097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ED96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26FBCAFE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DFF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960000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CD70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2880101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ED9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1.999924</w:t>
            </w:r>
          </w:p>
        </w:tc>
      </w:tr>
      <w:tr w:rsidR="00FC2BF7" w:rsidRPr="00FC2BF7" w14:paraId="47115F56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45E5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1000000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30F1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3000102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63B8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</w:p>
        </w:tc>
      </w:tr>
      <w:tr w:rsidR="00FC2BF7" w:rsidRPr="00FC2BF7" w14:paraId="599159A1" w14:textId="77777777" w:rsidTr="00FC2BF7">
        <w:trPr>
          <w:trHeight w:val="288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49C0" w14:textId="77777777" w:rsidR="00FC2BF7" w:rsidRPr="00FC2BF7" w:rsidRDefault="00FC2BF7" w:rsidP="008D117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AU" w:eastAsia="en-AU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069E" w14:textId="77777777" w:rsidR="00FC2BF7" w:rsidRPr="00FC2BF7" w:rsidRDefault="00FC2BF7" w:rsidP="008D1177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AU" w:eastAsia="en-AU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BA42" w14:textId="77777777" w:rsidR="00FC2BF7" w:rsidRPr="00FC2BF7" w:rsidRDefault="00FC2BF7" w:rsidP="008D1177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</w:pPr>
            <w:r w:rsidRPr="00FC2B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AU" w:eastAsia="en-AU"/>
              </w:rPr>
              <w:t>Average Ratio: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 xml:space="preserve"> </w:t>
            </w:r>
            <w:r w:rsidRPr="00FC2BF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AU" w:eastAsia="en-AU"/>
              </w:rPr>
              <w:t>1.9998</w:t>
            </w:r>
          </w:p>
        </w:tc>
      </w:tr>
    </w:tbl>
    <w:p w14:paraId="27ABDF5F" w14:textId="6B3597B7" w:rsidR="00FC2BF7" w:rsidRDefault="00FC2BF7" w:rsidP="00FC2BF7">
      <w:pPr>
        <w:pStyle w:val="Caption"/>
        <w:jc w:val="both"/>
      </w:pPr>
      <w:r>
        <w:t xml:space="preserve">Figure 2: Ratio between </w:t>
      </w:r>
      <m:oMath>
        <m:r>
          <w:rPr>
            <w:rFonts w:ascii="Cambria Math" w:hAnsi="Cambria Math"/>
          </w:rPr>
          <m:t>t(2n)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27987A8B" w14:textId="1FA1E49D" w:rsidR="007701B0" w:rsidRDefault="007701B0">
      <w:pPr>
        <w:spacing w:line="480" w:lineRule="auto"/>
        <w:ind w:firstLine="720"/>
      </w:pPr>
      <w:r>
        <w:br w:type="page"/>
      </w:r>
    </w:p>
    <w:p w14:paraId="11AA15C6" w14:textId="4E43D12C" w:rsidR="007701B0" w:rsidRDefault="005A7540" w:rsidP="007701B0">
      <w:pPr>
        <w:keepNext/>
      </w:pPr>
      <w:r w:rsidRPr="005A7540">
        <w:lastRenderedPageBreak/>
        <w:drawing>
          <wp:inline distT="0" distB="0" distL="0" distR="0" wp14:anchorId="1ABC7322" wp14:editId="4E689AF5">
            <wp:extent cx="5943600" cy="34518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24C4" w14:textId="0DC3D0E7" w:rsidR="007701B0" w:rsidRDefault="007701B0" w:rsidP="007701B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202">
        <w:rPr>
          <w:noProof/>
        </w:rPr>
        <w:t>2</w:t>
      </w:r>
      <w:r>
        <w:fldChar w:fldCharType="end"/>
      </w:r>
      <w:r>
        <w:t>: Top 3 Movies (No movies in collection)</w:t>
      </w:r>
    </w:p>
    <w:p w14:paraId="07BB09A6" w14:textId="77777777" w:rsidR="009B15F6" w:rsidRDefault="009B15F6" w:rsidP="009B15F6">
      <w:pPr>
        <w:keepNext/>
      </w:pPr>
      <w:r w:rsidRPr="009B15F6">
        <w:drawing>
          <wp:inline distT="0" distB="0" distL="0" distR="0" wp14:anchorId="47D81526" wp14:editId="6FACE98C">
            <wp:extent cx="5943600" cy="34321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3E01" w14:textId="56258428" w:rsidR="007A3032" w:rsidRDefault="009B15F6" w:rsidP="009B15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202">
        <w:rPr>
          <w:noProof/>
        </w:rPr>
        <w:t>3</w:t>
      </w:r>
      <w:r>
        <w:fldChar w:fldCharType="end"/>
      </w:r>
      <w:r>
        <w:t>: Top 3 Movies (1 movie in collection)</w:t>
      </w:r>
    </w:p>
    <w:p w14:paraId="02F23F60" w14:textId="77777777" w:rsidR="007A3032" w:rsidRDefault="007A3032">
      <w:pPr>
        <w:spacing w:line="480" w:lineRule="auto"/>
        <w:ind w:firstLine="720"/>
        <w:rPr>
          <w:i/>
          <w:iCs/>
          <w:color w:val="000000" w:themeColor="text2"/>
          <w:sz w:val="22"/>
          <w:szCs w:val="18"/>
        </w:rPr>
      </w:pPr>
      <w:r>
        <w:br w:type="page"/>
      </w:r>
    </w:p>
    <w:p w14:paraId="64A749B6" w14:textId="77777777" w:rsidR="00DA0B07" w:rsidRDefault="00DA0B07" w:rsidP="00DA0B07">
      <w:pPr>
        <w:pStyle w:val="Caption"/>
        <w:keepNext/>
      </w:pPr>
      <w:r w:rsidRPr="00DA0B07">
        <w:lastRenderedPageBreak/>
        <w:drawing>
          <wp:inline distT="0" distB="0" distL="0" distR="0" wp14:anchorId="640AE4BB" wp14:editId="2948F769">
            <wp:extent cx="5943600" cy="34518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69D6" w14:textId="037F6B99" w:rsidR="009B15F6" w:rsidRDefault="00DA0B07" w:rsidP="00DA0B0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202">
        <w:rPr>
          <w:noProof/>
        </w:rPr>
        <w:t>4</w:t>
      </w:r>
      <w:r>
        <w:fldChar w:fldCharType="end"/>
      </w:r>
      <w:r>
        <w:t xml:space="preserve">: Top </w:t>
      </w:r>
      <w:r w:rsidR="00115A4D">
        <w:t>3</w:t>
      </w:r>
      <w:r>
        <w:t xml:space="preserve"> Movies (2 movies in collection)</w:t>
      </w:r>
    </w:p>
    <w:p w14:paraId="1CA0E063" w14:textId="5B8F1E0F" w:rsidR="00B84117" w:rsidRDefault="00FE1154" w:rsidP="00B84117">
      <w:pPr>
        <w:keepNext/>
      </w:pPr>
      <w:r w:rsidRPr="00FE1154">
        <w:drawing>
          <wp:inline distT="0" distB="0" distL="0" distR="0" wp14:anchorId="1C810F07" wp14:editId="3A8C2B9A">
            <wp:extent cx="5943600" cy="34518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6829" w14:textId="052851DF" w:rsidR="00B84117" w:rsidRDefault="00B84117" w:rsidP="00B8411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91202">
        <w:rPr>
          <w:noProof/>
        </w:rPr>
        <w:t>5</w:t>
      </w:r>
      <w:r>
        <w:fldChar w:fldCharType="end"/>
      </w:r>
      <w:r>
        <w:t>: Top</w:t>
      </w:r>
      <w:r w:rsidR="00115A4D">
        <w:t xml:space="preserve"> 3 Movies (4 movies in collection)</w:t>
      </w:r>
    </w:p>
    <w:p w14:paraId="5EDB9E3B" w14:textId="77777777" w:rsidR="00291202" w:rsidRDefault="00181ADA" w:rsidP="00291202">
      <w:pPr>
        <w:keepNext/>
      </w:pPr>
      <w:r w:rsidRPr="00181ADA">
        <w:lastRenderedPageBreak/>
        <w:drawing>
          <wp:inline distT="0" distB="0" distL="0" distR="0" wp14:anchorId="3C6C639B" wp14:editId="2DA47ACA">
            <wp:extent cx="5943600" cy="344106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12C0" w14:textId="7ADD8E67" w:rsidR="00181ADA" w:rsidRDefault="00291202" w:rsidP="0029120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Top 3 Movies (10 movies in collection)</w:t>
      </w:r>
    </w:p>
    <w:p w14:paraId="42268FBE" w14:textId="77777777" w:rsidR="00291202" w:rsidRDefault="00291202" w:rsidP="00291202">
      <w:pPr>
        <w:keepNext/>
      </w:pPr>
      <w:r w:rsidRPr="00291202">
        <w:lastRenderedPageBreak/>
        <w:drawing>
          <wp:inline distT="0" distB="0" distL="0" distR="0" wp14:anchorId="103B6A55" wp14:editId="526B0BE8">
            <wp:extent cx="5227773" cy="5730737"/>
            <wp:effectExtent l="0" t="0" r="0" b="381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B0E9" w14:textId="2D33A6F3" w:rsidR="00291202" w:rsidRPr="00291202" w:rsidRDefault="00291202" w:rsidP="0029120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An example of how the </w:t>
      </w:r>
      <w:r w:rsidR="00C56C04">
        <w:t>data for Testing was setup</w:t>
      </w:r>
    </w:p>
    <w:p w14:paraId="35FFA842" w14:textId="77777777" w:rsidR="00291202" w:rsidRPr="00181ADA" w:rsidRDefault="00291202" w:rsidP="00181ADA"/>
    <w:sectPr w:rsidR="00291202" w:rsidRPr="00181ADA" w:rsidSect="007E19C7">
      <w:headerReference w:type="default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44063" w14:textId="77777777" w:rsidR="00C07BCB" w:rsidRDefault="00C07BCB" w:rsidP="00230FEF">
      <w:r>
        <w:separator/>
      </w:r>
    </w:p>
    <w:p w14:paraId="2B06D2F5" w14:textId="77777777" w:rsidR="00C07BCB" w:rsidRDefault="00C07BCB" w:rsidP="00230FEF"/>
    <w:p w14:paraId="3FD7D54C" w14:textId="77777777" w:rsidR="00C07BCB" w:rsidRDefault="00C07BCB"/>
  </w:endnote>
  <w:endnote w:type="continuationSeparator" w:id="0">
    <w:p w14:paraId="71AE3C8E" w14:textId="77777777" w:rsidR="00C07BCB" w:rsidRDefault="00C07BCB" w:rsidP="00230FEF">
      <w:r>
        <w:continuationSeparator/>
      </w:r>
    </w:p>
    <w:p w14:paraId="445612D0" w14:textId="77777777" w:rsidR="00C07BCB" w:rsidRDefault="00C07BCB" w:rsidP="00230FEF"/>
    <w:p w14:paraId="351C9FE3" w14:textId="77777777" w:rsidR="00C07BCB" w:rsidRDefault="00C07BCB"/>
  </w:endnote>
  <w:endnote w:type="continuationNotice" w:id="1">
    <w:p w14:paraId="647C2FB0" w14:textId="77777777" w:rsidR="00C07BCB" w:rsidRDefault="00C07BCB" w:rsidP="00230FEF"/>
    <w:p w14:paraId="0B3E6D39" w14:textId="77777777" w:rsidR="00C07BCB" w:rsidRDefault="00C07B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5F2A" w14:textId="1770D2D6" w:rsidR="0011292A" w:rsidRDefault="0011292A" w:rsidP="00230FEF">
    <w:pPr>
      <w:pStyle w:val="Footer"/>
    </w:pPr>
  </w:p>
  <w:tbl>
    <w:tblPr>
      <w:tblStyle w:val="APAReport"/>
      <w:tblW w:w="9428" w:type="dxa"/>
      <w:tblBorders>
        <w:top w:val="single" w:sz="4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4714"/>
      <w:gridCol w:w="4714"/>
    </w:tblGrid>
    <w:tr w:rsidR="0011292A" w14:paraId="26A0CC9A" w14:textId="77777777" w:rsidTr="00414BB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8"/>
      </w:trPr>
      <w:tc>
        <w:tcPr>
          <w:tcW w:w="471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882B0EF" w14:textId="77777777" w:rsidR="0011292A" w:rsidRDefault="0011292A" w:rsidP="00230FEF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noProof/>
            </w:rPr>
            <w:fldChar w:fldCharType="end"/>
          </w:r>
        </w:p>
      </w:tc>
      <w:tc>
        <w:tcPr>
          <w:tcW w:w="471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48CAC97E" w14:textId="0038776A" w:rsidR="0011292A" w:rsidRDefault="0011292A" w:rsidP="00E1630E">
          <w:pPr>
            <w:pStyle w:val="Footer"/>
            <w:jc w:val="right"/>
          </w:pPr>
          <w:r>
            <w:fldChar w:fldCharType="begin"/>
          </w:r>
          <w:r>
            <w:rPr>
              <w:lang w:val="en-AU"/>
            </w:rPr>
            <w:instrText xml:space="preserve"> DATE \@ "dddd, d MMMM yyyy" </w:instrText>
          </w:r>
          <w:r>
            <w:fldChar w:fldCharType="separate"/>
          </w:r>
          <w:r w:rsidR="00F66489">
            <w:rPr>
              <w:noProof/>
              <w:lang w:val="en-AU"/>
            </w:rPr>
            <w:t>Wednesday, 25 May 2022</w:t>
          </w:r>
          <w:r>
            <w:fldChar w:fldCharType="end"/>
          </w:r>
        </w:p>
      </w:tc>
    </w:tr>
  </w:tbl>
  <w:p w14:paraId="1BDEB64C" w14:textId="77777777" w:rsidR="0011292A" w:rsidRPr="00E2052E" w:rsidRDefault="0011292A" w:rsidP="00230FEF">
    <w:pPr>
      <w:pStyle w:val="Footer"/>
    </w:pPr>
  </w:p>
  <w:p w14:paraId="78512A8A" w14:textId="77777777" w:rsidR="003051B5" w:rsidRDefault="003051B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F3D69" w14:textId="6A9482EC" w:rsidR="0011292A" w:rsidRDefault="0011292A" w:rsidP="00230FEF">
    <w:pPr>
      <w:pStyle w:val="Footer"/>
    </w:pPr>
  </w:p>
  <w:p w14:paraId="7BB3D948" w14:textId="77777777" w:rsidR="0011292A" w:rsidRDefault="0011292A" w:rsidP="00230FEF">
    <w:pPr>
      <w:pStyle w:val="Footer"/>
    </w:pPr>
  </w:p>
  <w:tbl>
    <w:tblPr>
      <w:tblStyle w:val="APAReport"/>
      <w:tblW w:w="9652" w:type="dxa"/>
      <w:tblBorders>
        <w:top w:val="single" w:sz="4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4826"/>
      <w:gridCol w:w="4826"/>
    </w:tblGrid>
    <w:tr w:rsidR="0011292A" w14:paraId="49CA8158" w14:textId="77777777" w:rsidTr="008B738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66"/>
      </w:trPr>
      <w:tc>
        <w:tcPr>
          <w:tcW w:w="482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3DA38DFA" w14:textId="77777777" w:rsidR="0011292A" w:rsidRDefault="0011292A" w:rsidP="00230FEF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rPr>
              <w:noProof/>
            </w:rPr>
            <w:fldChar w:fldCharType="end"/>
          </w:r>
        </w:p>
      </w:tc>
      <w:tc>
        <w:tcPr>
          <w:tcW w:w="482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468A7C2C" w14:textId="41D3BD3E" w:rsidR="0011292A" w:rsidRDefault="0011292A" w:rsidP="00E1630E">
          <w:pPr>
            <w:pStyle w:val="Footer"/>
            <w:jc w:val="right"/>
          </w:pPr>
          <w:r>
            <w:fldChar w:fldCharType="begin"/>
          </w:r>
          <w:r>
            <w:rPr>
              <w:lang w:val="en-AU"/>
            </w:rPr>
            <w:instrText xml:space="preserve"> DATE \@ "dddd, d MMMM yyyy" </w:instrText>
          </w:r>
          <w:r>
            <w:fldChar w:fldCharType="separate"/>
          </w:r>
          <w:r w:rsidR="00F66489">
            <w:rPr>
              <w:noProof/>
              <w:lang w:val="en-AU"/>
            </w:rPr>
            <w:t>Wednesday, 25 May 2022</w:t>
          </w:r>
          <w:r>
            <w:fldChar w:fldCharType="end"/>
          </w:r>
        </w:p>
      </w:tc>
    </w:tr>
  </w:tbl>
  <w:p w14:paraId="78D0F33E" w14:textId="77777777" w:rsidR="0011292A" w:rsidRDefault="0011292A" w:rsidP="00230FEF">
    <w:pPr>
      <w:pStyle w:val="Footer"/>
    </w:pPr>
  </w:p>
  <w:p w14:paraId="7E0DA8A8" w14:textId="77777777" w:rsidR="003051B5" w:rsidRDefault="003051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4149" w14:textId="77777777" w:rsidR="00C07BCB" w:rsidRDefault="00C07BCB" w:rsidP="00230FEF">
      <w:r>
        <w:separator/>
      </w:r>
    </w:p>
    <w:p w14:paraId="507589AD" w14:textId="77777777" w:rsidR="00C07BCB" w:rsidRDefault="00C07BCB" w:rsidP="00230FEF"/>
    <w:p w14:paraId="482F8ADD" w14:textId="77777777" w:rsidR="00C07BCB" w:rsidRDefault="00C07BCB"/>
  </w:footnote>
  <w:footnote w:type="continuationSeparator" w:id="0">
    <w:p w14:paraId="08939D45" w14:textId="77777777" w:rsidR="00C07BCB" w:rsidRDefault="00C07BCB" w:rsidP="00230FEF">
      <w:r>
        <w:continuationSeparator/>
      </w:r>
    </w:p>
    <w:p w14:paraId="220503CF" w14:textId="77777777" w:rsidR="00C07BCB" w:rsidRDefault="00C07BCB" w:rsidP="00230FEF"/>
    <w:p w14:paraId="356FE854" w14:textId="77777777" w:rsidR="00C07BCB" w:rsidRDefault="00C07BCB"/>
  </w:footnote>
  <w:footnote w:type="continuationNotice" w:id="1">
    <w:p w14:paraId="62826ABB" w14:textId="77777777" w:rsidR="00C07BCB" w:rsidRDefault="00C07BCB" w:rsidP="00230FEF"/>
    <w:p w14:paraId="404584B1" w14:textId="77777777" w:rsidR="00C07BCB" w:rsidRDefault="00C07B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PAReport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11292A" w14:paraId="1B6B2975" w14:textId="77777777" w:rsidTr="00DB77A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alias w:val="Subject"/>
          <w:tag w:val=""/>
          <w:id w:val="289409151"/>
          <w:placeholder>
            <w:docPart w:val="CCCAD23FDFED48878E995177B961AC2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680" w:type="dxa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tl2br w:val="none" w:sz="0" w:space="0" w:color="auto"/>
                <w:tr2bl w:val="none" w:sz="0" w:space="0" w:color="auto"/>
              </w:tcBorders>
            </w:tcPr>
            <w:p w14:paraId="192C24E2" w14:textId="3A8F1DB9" w:rsidR="0011292A" w:rsidRDefault="003155A4" w:rsidP="00230FEF">
              <w:pPr>
                <w:pStyle w:val="Header"/>
              </w:pPr>
              <w:r>
                <w:t>CAB301</w:t>
              </w:r>
            </w:p>
          </w:tc>
        </w:sdtContent>
      </w:sdt>
      <w:tc>
        <w:tcPr>
          <w:tcW w:w="468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4D8FA99F" w14:textId="67038FB1" w:rsidR="0011292A" w:rsidRDefault="00781E92" w:rsidP="00E1630E">
          <w:pPr>
            <w:pStyle w:val="Header"/>
            <w:jc w:val="right"/>
          </w:pPr>
          <w:r>
            <w:t>Phase 3</w:t>
          </w:r>
        </w:p>
      </w:tc>
    </w:tr>
    <w:tr w:rsidR="0011292A" w14:paraId="00A6769B" w14:textId="77777777" w:rsidTr="00DB77AB">
      <w:sdt>
        <w:sdtPr>
          <w:alias w:val="Author"/>
          <w:tag w:val=""/>
          <w:id w:val="-2046819888"/>
          <w:placeholder>
            <w:docPart w:val="7059D13079EE4790A3B9309CBB683FF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0" w:type="dxa"/>
              <w:tcBorders>
                <w:bottom w:val="single" w:sz="4" w:space="0" w:color="auto"/>
              </w:tcBorders>
            </w:tcPr>
            <w:p w14:paraId="7922282B" w14:textId="5F503416" w:rsidR="0011292A" w:rsidRDefault="00781E92" w:rsidP="00230FEF">
              <w:pPr>
                <w:pStyle w:val="Header"/>
              </w:pPr>
              <w:r>
                <w:t>Group 96</w:t>
              </w:r>
            </w:p>
          </w:tc>
        </w:sdtContent>
      </w:sdt>
      <w:tc>
        <w:tcPr>
          <w:tcW w:w="4680" w:type="dxa"/>
          <w:tcBorders>
            <w:bottom w:val="single" w:sz="4" w:space="0" w:color="auto"/>
          </w:tcBorders>
        </w:tcPr>
        <w:p w14:paraId="2E6C0271" w14:textId="77777777" w:rsidR="0011292A" w:rsidRDefault="0011292A" w:rsidP="00230FEF">
          <w:pPr>
            <w:pStyle w:val="Header"/>
          </w:pPr>
        </w:p>
      </w:tc>
    </w:tr>
  </w:tbl>
  <w:p w14:paraId="3E33CFD3" w14:textId="77777777" w:rsidR="0011292A" w:rsidRDefault="0011292A" w:rsidP="00230FEF">
    <w:pPr>
      <w:pStyle w:val="Header"/>
    </w:pPr>
  </w:p>
  <w:p w14:paraId="58E044C6" w14:textId="77777777" w:rsidR="003051B5" w:rsidRDefault="003051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PAReport"/>
      <w:tblW w:w="0" w:type="auto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11292A" w14:paraId="257839E1" w14:textId="77777777" w:rsidTr="00DB77A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alias w:val="Subject"/>
          <w:tag w:val=""/>
          <w:id w:val="1308353687"/>
          <w:placeholder>
            <w:docPart w:val="727FF55EBB714CC0901EFEE2D5569E9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680" w:type="dxa"/>
              <w:tc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tl2br w:val="none" w:sz="0" w:space="0" w:color="auto"/>
                <w:tr2bl w:val="none" w:sz="0" w:space="0" w:color="auto"/>
              </w:tcBorders>
            </w:tcPr>
            <w:p w14:paraId="1DD745C8" w14:textId="7827D67A" w:rsidR="0011292A" w:rsidRDefault="003155A4" w:rsidP="00230FEF">
              <w:pPr>
                <w:pStyle w:val="Header"/>
              </w:pPr>
              <w:r>
                <w:t>CAB301</w:t>
              </w:r>
            </w:p>
          </w:tc>
        </w:sdtContent>
      </w:sdt>
      <w:tc>
        <w:tcPr>
          <w:tcW w:w="4680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669CB929" w14:textId="1A937C20" w:rsidR="0011292A" w:rsidRDefault="00C56C04" w:rsidP="00E1630E">
          <w:pPr>
            <w:pStyle w:val="Header"/>
            <w:jc w:val="right"/>
          </w:pPr>
          <w:sdt>
            <w:sdtPr>
              <w:alias w:val="Category"/>
              <w:tag w:val=""/>
              <w:id w:val="-781031573"/>
              <w:placeholder>
                <w:docPart w:val="1C9BFA328639478693388C956F687DB6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781E92">
                <w:t>Phase 3</w:t>
              </w:r>
            </w:sdtContent>
          </w:sdt>
        </w:p>
      </w:tc>
    </w:tr>
    <w:tr w:rsidR="0011292A" w14:paraId="7C56CEE5" w14:textId="77777777" w:rsidTr="00DB77AB">
      <w:sdt>
        <w:sdtPr>
          <w:alias w:val="Author"/>
          <w:tag w:val=""/>
          <w:id w:val="1377201623"/>
          <w:placeholder>
            <w:docPart w:val="6C833A8102744C038D2054EE13BBDB1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0" w:type="dxa"/>
              <w:tcBorders>
                <w:bottom w:val="single" w:sz="4" w:space="0" w:color="auto"/>
              </w:tcBorders>
            </w:tcPr>
            <w:p w14:paraId="10513A5E" w14:textId="32996BDD" w:rsidR="0011292A" w:rsidRDefault="00781E92" w:rsidP="00230FEF">
              <w:pPr>
                <w:pStyle w:val="Header"/>
              </w:pPr>
              <w:r>
                <w:t>Group 96</w:t>
              </w:r>
            </w:p>
          </w:tc>
        </w:sdtContent>
      </w:sdt>
      <w:tc>
        <w:tcPr>
          <w:tcW w:w="4680" w:type="dxa"/>
          <w:tcBorders>
            <w:bottom w:val="single" w:sz="4" w:space="0" w:color="auto"/>
          </w:tcBorders>
        </w:tcPr>
        <w:p w14:paraId="1738E285" w14:textId="77777777" w:rsidR="0011292A" w:rsidRDefault="0011292A" w:rsidP="00230FEF">
          <w:pPr>
            <w:pStyle w:val="Header"/>
          </w:pPr>
        </w:p>
      </w:tc>
    </w:tr>
  </w:tbl>
  <w:p w14:paraId="294C2B71" w14:textId="77777777" w:rsidR="0011292A" w:rsidRDefault="0011292A" w:rsidP="00230FEF">
    <w:pPr>
      <w:pStyle w:val="Header"/>
    </w:pPr>
  </w:p>
  <w:p w14:paraId="6A2B5874" w14:textId="77777777" w:rsidR="0011292A" w:rsidRPr="008150AA" w:rsidRDefault="0011292A" w:rsidP="00230FEF">
    <w:pPr>
      <w:pStyle w:val="Header"/>
      <w:rPr>
        <w:rStyle w:val="Strong"/>
        <w:caps w:val="0"/>
      </w:rPr>
    </w:pPr>
  </w:p>
  <w:p w14:paraId="0EA51156" w14:textId="77777777" w:rsidR="003051B5" w:rsidRDefault="003051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A8230"/>
    <w:lvl w:ilvl="0">
      <w:start w:val="1"/>
      <w:numFmt w:val="lowerLetter"/>
      <w:pStyle w:val="ListNumber"/>
      <w:lvlText w:val="%1)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487715D"/>
    <w:multiLevelType w:val="hybridMultilevel"/>
    <w:tmpl w:val="7DE410B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D07DB1"/>
    <w:multiLevelType w:val="hybridMultilevel"/>
    <w:tmpl w:val="E424E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F782F"/>
    <w:multiLevelType w:val="hybridMultilevel"/>
    <w:tmpl w:val="CAFEF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E0DBE"/>
    <w:multiLevelType w:val="hybridMultilevel"/>
    <w:tmpl w:val="6BF622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D7338"/>
    <w:multiLevelType w:val="hybridMultilevel"/>
    <w:tmpl w:val="ED58D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028D"/>
    <w:multiLevelType w:val="hybridMultilevel"/>
    <w:tmpl w:val="14623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A0F8E"/>
    <w:multiLevelType w:val="hybridMultilevel"/>
    <w:tmpl w:val="F6386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75CD9"/>
    <w:multiLevelType w:val="hybridMultilevel"/>
    <w:tmpl w:val="7E5CF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419F1"/>
    <w:multiLevelType w:val="hybridMultilevel"/>
    <w:tmpl w:val="DF5EBC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2359F"/>
    <w:multiLevelType w:val="hybridMultilevel"/>
    <w:tmpl w:val="C3EEF90E"/>
    <w:lvl w:ilvl="0" w:tplc="388EFA3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42F54"/>
    <w:multiLevelType w:val="hybridMultilevel"/>
    <w:tmpl w:val="CDE66D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04423"/>
    <w:multiLevelType w:val="hybridMultilevel"/>
    <w:tmpl w:val="AB80EE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FA572E"/>
    <w:multiLevelType w:val="hybridMultilevel"/>
    <w:tmpl w:val="AA24B2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A1466"/>
    <w:multiLevelType w:val="hybridMultilevel"/>
    <w:tmpl w:val="7E2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F6872"/>
    <w:multiLevelType w:val="hybridMultilevel"/>
    <w:tmpl w:val="C22801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E3E93"/>
    <w:multiLevelType w:val="hybridMultilevel"/>
    <w:tmpl w:val="AB80C1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05D63"/>
    <w:multiLevelType w:val="hybridMultilevel"/>
    <w:tmpl w:val="E424E8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A73F91"/>
    <w:multiLevelType w:val="hybridMultilevel"/>
    <w:tmpl w:val="DFF2C9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12BC5"/>
    <w:multiLevelType w:val="hybridMultilevel"/>
    <w:tmpl w:val="C0120D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E66EE"/>
    <w:multiLevelType w:val="hybridMultilevel"/>
    <w:tmpl w:val="A4B4303C"/>
    <w:lvl w:ilvl="0" w:tplc="E6142C7C">
      <w:start w:val="1"/>
      <w:numFmt w:val="lowerLetter"/>
      <w:pStyle w:val="ListParagraph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14781"/>
    <w:multiLevelType w:val="hybridMultilevel"/>
    <w:tmpl w:val="CBE8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34597">
    <w:abstractNumId w:val="9"/>
  </w:num>
  <w:num w:numId="2" w16cid:durableId="1513759287">
    <w:abstractNumId w:val="7"/>
  </w:num>
  <w:num w:numId="3" w16cid:durableId="1702783295">
    <w:abstractNumId w:val="6"/>
  </w:num>
  <w:num w:numId="4" w16cid:durableId="240604732">
    <w:abstractNumId w:val="5"/>
  </w:num>
  <w:num w:numId="5" w16cid:durableId="608704819">
    <w:abstractNumId w:val="4"/>
  </w:num>
  <w:num w:numId="6" w16cid:durableId="1066223428">
    <w:abstractNumId w:val="8"/>
  </w:num>
  <w:num w:numId="7" w16cid:durableId="1170606208">
    <w:abstractNumId w:val="3"/>
  </w:num>
  <w:num w:numId="8" w16cid:durableId="1494687759">
    <w:abstractNumId w:val="2"/>
  </w:num>
  <w:num w:numId="9" w16cid:durableId="150022149">
    <w:abstractNumId w:val="1"/>
  </w:num>
  <w:num w:numId="10" w16cid:durableId="1594242318">
    <w:abstractNumId w:val="0"/>
  </w:num>
  <w:num w:numId="11" w16cid:durableId="1796096265">
    <w:abstractNumId w:val="19"/>
  </w:num>
  <w:num w:numId="12" w16cid:durableId="239097240">
    <w:abstractNumId w:val="11"/>
  </w:num>
  <w:num w:numId="13" w16cid:durableId="1304501273">
    <w:abstractNumId w:val="12"/>
  </w:num>
  <w:num w:numId="14" w16cid:durableId="653989879">
    <w:abstractNumId w:val="26"/>
  </w:num>
  <w:num w:numId="15" w16cid:durableId="931277210">
    <w:abstractNumId w:val="20"/>
  </w:num>
  <w:num w:numId="16" w16cid:durableId="423453219">
    <w:abstractNumId w:val="24"/>
  </w:num>
  <w:num w:numId="17" w16cid:durableId="1079671528">
    <w:abstractNumId w:val="17"/>
  </w:num>
  <w:num w:numId="18" w16cid:durableId="1831946641">
    <w:abstractNumId w:val="13"/>
  </w:num>
  <w:num w:numId="19" w16cid:durableId="248588356">
    <w:abstractNumId w:val="27"/>
  </w:num>
  <w:num w:numId="20" w16cid:durableId="1531650934">
    <w:abstractNumId w:val="10"/>
  </w:num>
  <w:num w:numId="21" w16cid:durableId="1857309272">
    <w:abstractNumId w:val="21"/>
  </w:num>
  <w:num w:numId="22" w16cid:durableId="1624730096">
    <w:abstractNumId w:val="15"/>
  </w:num>
  <w:num w:numId="23" w16cid:durableId="1685355637">
    <w:abstractNumId w:val="23"/>
  </w:num>
  <w:num w:numId="24" w16cid:durableId="1888569458">
    <w:abstractNumId w:val="30"/>
  </w:num>
  <w:num w:numId="25" w16cid:durableId="1031761921">
    <w:abstractNumId w:val="29"/>
  </w:num>
  <w:num w:numId="26" w16cid:durableId="1876233505">
    <w:abstractNumId w:val="29"/>
    <w:lvlOverride w:ilvl="0">
      <w:startOverride w:val="1"/>
    </w:lvlOverride>
  </w:num>
  <w:num w:numId="27" w16cid:durableId="1993174453">
    <w:abstractNumId w:val="29"/>
    <w:lvlOverride w:ilvl="0">
      <w:startOverride w:val="1"/>
    </w:lvlOverride>
  </w:num>
  <w:num w:numId="28" w16cid:durableId="162595825">
    <w:abstractNumId w:val="29"/>
    <w:lvlOverride w:ilvl="0">
      <w:startOverride w:val="1"/>
    </w:lvlOverride>
  </w:num>
  <w:num w:numId="29" w16cid:durableId="1106463871">
    <w:abstractNumId w:val="28"/>
  </w:num>
  <w:num w:numId="30" w16cid:durableId="1891842053">
    <w:abstractNumId w:val="14"/>
  </w:num>
  <w:num w:numId="31" w16cid:durableId="519054729">
    <w:abstractNumId w:val="18"/>
  </w:num>
  <w:num w:numId="32" w16cid:durableId="1405834688">
    <w:abstractNumId w:val="22"/>
  </w:num>
  <w:num w:numId="33" w16cid:durableId="2080471321">
    <w:abstractNumId w:val="25"/>
  </w:num>
  <w:num w:numId="34" w16cid:durableId="181347458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0MTI2MzMyMrAwNjBU0lEKTi0uzszPAykwrAUA3zAoJywAAAA="/>
  </w:docVars>
  <w:rsids>
    <w:rsidRoot w:val="008150AA"/>
    <w:rsid w:val="0000079F"/>
    <w:rsid w:val="000012AB"/>
    <w:rsid w:val="00002B31"/>
    <w:rsid w:val="00002CA6"/>
    <w:rsid w:val="00005058"/>
    <w:rsid w:val="00006136"/>
    <w:rsid w:val="00006600"/>
    <w:rsid w:val="0000708B"/>
    <w:rsid w:val="000102A3"/>
    <w:rsid w:val="000112A5"/>
    <w:rsid w:val="0001158B"/>
    <w:rsid w:val="00011FFF"/>
    <w:rsid w:val="0001201C"/>
    <w:rsid w:val="000127B9"/>
    <w:rsid w:val="0001322F"/>
    <w:rsid w:val="0001326B"/>
    <w:rsid w:val="0001409F"/>
    <w:rsid w:val="00017267"/>
    <w:rsid w:val="00021415"/>
    <w:rsid w:val="00021EB4"/>
    <w:rsid w:val="0002346E"/>
    <w:rsid w:val="00024E4E"/>
    <w:rsid w:val="00025025"/>
    <w:rsid w:val="00025C3D"/>
    <w:rsid w:val="00026AC0"/>
    <w:rsid w:val="00026CE3"/>
    <w:rsid w:val="00027C4A"/>
    <w:rsid w:val="00030761"/>
    <w:rsid w:val="00030BD0"/>
    <w:rsid w:val="00031414"/>
    <w:rsid w:val="000323C7"/>
    <w:rsid w:val="00033809"/>
    <w:rsid w:val="00034E8D"/>
    <w:rsid w:val="0003572E"/>
    <w:rsid w:val="00036156"/>
    <w:rsid w:val="00036825"/>
    <w:rsid w:val="00036A0F"/>
    <w:rsid w:val="00036DBE"/>
    <w:rsid w:val="000372C5"/>
    <w:rsid w:val="0003762A"/>
    <w:rsid w:val="00037E18"/>
    <w:rsid w:val="00041BCD"/>
    <w:rsid w:val="00041F9D"/>
    <w:rsid w:val="000424F4"/>
    <w:rsid w:val="00042CE1"/>
    <w:rsid w:val="0004349D"/>
    <w:rsid w:val="00044BAA"/>
    <w:rsid w:val="00044CE2"/>
    <w:rsid w:val="00045312"/>
    <w:rsid w:val="00045848"/>
    <w:rsid w:val="00047025"/>
    <w:rsid w:val="000504FD"/>
    <w:rsid w:val="0005061A"/>
    <w:rsid w:val="000506C5"/>
    <w:rsid w:val="00050F9B"/>
    <w:rsid w:val="00051796"/>
    <w:rsid w:val="000529EF"/>
    <w:rsid w:val="00053EE9"/>
    <w:rsid w:val="00055173"/>
    <w:rsid w:val="00055704"/>
    <w:rsid w:val="00057064"/>
    <w:rsid w:val="0006002A"/>
    <w:rsid w:val="00063D1B"/>
    <w:rsid w:val="00064ED7"/>
    <w:rsid w:val="0006538A"/>
    <w:rsid w:val="000657CA"/>
    <w:rsid w:val="00066002"/>
    <w:rsid w:val="00066870"/>
    <w:rsid w:val="00066AF6"/>
    <w:rsid w:val="00066F12"/>
    <w:rsid w:val="00067A1E"/>
    <w:rsid w:val="000702BC"/>
    <w:rsid w:val="00070F94"/>
    <w:rsid w:val="00071F42"/>
    <w:rsid w:val="000727DB"/>
    <w:rsid w:val="000776C7"/>
    <w:rsid w:val="00077E5C"/>
    <w:rsid w:val="00077E64"/>
    <w:rsid w:val="00081665"/>
    <w:rsid w:val="00082160"/>
    <w:rsid w:val="00082A37"/>
    <w:rsid w:val="000831BB"/>
    <w:rsid w:val="0008339B"/>
    <w:rsid w:val="000845F0"/>
    <w:rsid w:val="000856BE"/>
    <w:rsid w:val="00091C14"/>
    <w:rsid w:val="00093065"/>
    <w:rsid w:val="0009396F"/>
    <w:rsid w:val="00093BA1"/>
    <w:rsid w:val="00094E7B"/>
    <w:rsid w:val="000A004B"/>
    <w:rsid w:val="000A0072"/>
    <w:rsid w:val="000A33FE"/>
    <w:rsid w:val="000A362D"/>
    <w:rsid w:val="000A3C9E"/>
    <w:rsid w:val="000A4B76"/>
    <w:rsid w:val="000A608C"/>
    <w:rsid w:val="000B08B3"/>
    <w:rsid w:val="000B13C0"/>
    <w:rsid w:val="000B16D1"/>
    <w:rsid w:val="000B6269"/>
    <w:rsid w:val="000C0270"/>
    <w:rsid w:val="000C12CF"/>
    <w:rsid w:val="000C1641"/>
    <w:rsid w:val="000C1D76"/>
    <w:rsid w:val="000C3B5E"/>
    <w:rsid w:val="000C3C0B"/>
    <w:rsid w:val="000C4167"/>
    <w:rsid w:val="000C4AE4"/>
    <w:rsid w:val="000C6257"/>
    <w:rsid w:val="000C6E9C"/>
    <w:rsid w:val="000C6FDC"/>
    <w:rsid w:val="000C7634"/>
    <w:rsid w:val="000D0458"/>
    <w:rsid w:val="000D1862"/>
    <w:rsid w:val="000D1B8D"/>
    <w:rsid w:val="000D2D2B"/>
    <w:rsid w:val="000D32BF"/>
    <w:rsid w:val="000D35F5"/>
    <w:rsid w:val="000D3F41"/>
    <w:rsid w:val="000D432A"/>
    <w:rsid w:val="000D5546"/>
    <w:rsid w:val="000D5D58"/>
    <w:rsid w:val="000D624C"/>
    <w:rsid w:val="000D7635"/>
    <w:rsid w:val="000D7E49"/>
    <w:rsid w:val="000E219F"/>
    <w:rsid w:val="000E273B"/>
    <w:rsid w:val="000E276F"/>
    <w:rsid w:val="000E3A18"/>
    <w:rsid w:val="000E4624"/>
    <w:rsid w:val="000E59A9"/>
    <w:rsid w:val="000E6594"/>
    <w:rsid w:val="000F0438"/>
    <w:rsid w:val="000F0F5E"/>
    <w:rsid w:val="000F1BD7"/>
    <w:rsid w:val="000F242F"/>
    <w:rsid w:val="000F29BF"/>
    <w:rsid w:val="000F3B12"/>
    <w:rsid w:val="000F4391"/>
    <w:rsid w:val="000F5043"/>
    <w:rsid w:val="000F5206"/>
    <w:rsid w:val="000F586B"/>
    <w:rsid w:val="000F690F"/>
    <w:rsid w:val="0010162D"/>
    <w:rsid w:val="00103238"/>
    <w:rsid w:val="00103FFB"/>
    <w:rsid w:val="00104E37"/>
    <w:rsid w:val="0010578F"/>
    <w:rsid w:val="00106311"/>
    <w:rsid w:val="00106794"/>
    <w:rsid w:val="00107621"/>
    <w:rsid w:val="001077AB"/>
    <w:rsid w:val="00107D9F"/>
    <w:rsid w:val="00110CE2"/>
    <w:rsid w:val="0011292A"/>
    <w:rsid w:val="00112BB4"/>
    <w:rsid w:val="00115A4D"/>
    <w:rsid w:val="0011645D"/>
    <w:rsid w:val="00116671"/>
    <w:rsid w:val="00117747"/>
    <w:rsid w:val="001178F7"/>
    <w:rsid w:val="00117B27"/>
    <w:rsid w:val="00117E73"/>
    <w:rsid w:val="00120A40"/>
    <w:rsid w:val="001218E0"/>
    <w:rsid w:val="0012243B"/>
    <w:rsid w:val="00122C61"/>
    <w:rsid w:val="00122FE8"/>
    <w:rsid w:val="0012481B"/>
    <w:rsid w:val="00124F26"/>
    <w:rsid w:val="001260E0"/>
    <w:rsid w:val="00126673"/>
    <w:rsid w:val="00126E85"/>
    <w:rsid w:val="00130A5D"/>
    <w:rsid w:val="00131A96"/>
    <w:rsid w:val="00132C86"/>
    <w:rsid w:val="00132D33"/>
    <w:rsid w:val="0013311E"/>
    <w:rsid w:val="00133389"/>
    <w:rsid w:val="001334D8"/>
    <w:rsid w:val="00133D27"/>
    <w:rsid w:val="0013476A"/>
    <w:rsid w:val="001365CC"/>
    <w:rsid w:val="001368B3"/>
    <w:rsid w:val="00136961"/>
    <w:rsid w:val="001369FB"/>
    <w:rsid w:val="00140951"/>
    <w:rsid w:val="001412BA"/>
    <w:rsid w:val="00142A91"/>
    <w:rsid w:val="001432F9"/>
    <w:rsid w:val="00143666"/>
    <w:rsid w:val="0014381C"/>
    <w:rsid w:val="00146C31"/>
    <w:rsid w:val="00146EF1"/>
    <w:rsid w:val="0014738A"/>
    <w:rsid w:val="0014760E"/>
    <w:rsid w:val="00147F91"/>
    <w:rsid w:val="00147FAB"/>
    <w:rsid w:val="0015356B"/>
    <w:rsid w:val="00155636"/>
    <w:rsid w:val="00155737"/>
    <w:rsid w:val="00156927"/>
    <w:rsid w:val="00157401"/>
    <w:rsid w:val="0016012E"/>
    <w:rsid w:val="001603F4"/>
    <w:rsid w:val="001614D2"/>
    <w:rsid w:val="0016286D"/>
    <w:rsid w:val="00163DEF"/>
    <w:rsid w:val="00164222"/>
    <w:rsid w:val="00166E95"/>
    <w:rsid w:val="00170911"/>
    <w:rsid w:val="001746F9"/>
    <w:rsid w:val="00176279"/>
    <w:rsid w:val="00177D3C"/>
    <w:rsid w:val="00181401"/>
    <w:rsid w:val="0018177D"/>
    <w:rsid w:val="00181ADA"/>
    <w:rsid w:val="00182024"/>
    <w:rsid w:val="001830FB"/>
    <w:rsid w:val="0018323A"/>
    <w:rsid w:val="001832FC"/>
    <w:rsid w:val="00183CDF"/>
    <w:rsid w:val="001858A1"/>
    <w:rsid w:val="00186DA1"/>
    <w:rsid w:val="00187061"/>
    <w:rsid w:val="001873D6"/>
    <w:rsid w:val="001931F9"/>
    <w:rsid w:val="0019344A"/>
    <w:rsid w:val="00194DBA"/>
    <w:rsid w:val="00194F8C"/>
    <w:rsid w:val="0019555C"/>
    <w:rsid w:val="00195759"/>
    <w:rsid w:val="00196071"/>
    <w:rsid w:val="0019656D"/>
    <w:rsid w:val="00196C86"/>
    <w:rsid w:val="00196EC1"/>
    <w:rsid w:val="001A24FB"/>
    <w:rsid w:val="001A2AE9"/>
    <w:rsid w:val="001A416D"/>
    <w:rsid w:val="001A7017"/>
    <w:rsid w:val="001A7177"/>
    <w:rsid w:val="001B10FB"/>
    <w:rsid w:val="001B1189"/>
    <w:rsid w:val="001B145A"/>
    <w:rsid w:val="001B165E"/>
    <w:rsid w:val="001B1728"/>
    <w:rsid w:val="001B20BD"/>
    <w:rsid w:val="001B29AD"/>
    <w:rsid w:val="001B39E0"/>
    <w:rsid w:val="001B580E"/>
    <w:rsid w:val="001B6449"/>
    <w:rsid w:val="001B6ABD"/>
    <w:rsid w:val="001B6D94"/>
    <w:rsid w:val="001B7CE3"/>
    <w:rsid w:val="001C24BA"/>
    <w:rsid w:val="001C3B96"/>
    <w:rsid w:val="001C5243"/>
    <w:rsid w:val="001C55EA"/>
    <w:rsid w:val="001C62B2"/>
    <w:rsid w:val="001C77E0"/>
    <w:rsid w:val="001C7EEE"/>
    <w:rsid w:val="001D0E27"/>
    <w:rsid w:val="001D1A01"/>
    <w:rsid w:val="001D254D"/>
    <w:rsid w:val="001D275F"/>
    <w:rsid w:val="001D362D"/>
    <w:rsid w:val="001D397B"/>
    <w:rsid w:val="001D4093"/>
    <w:rsid w:val="001D411F"/>
    <w:rsid w:val="001D41C4"/>
    <w:rsid w:val="001D4C13"/>
    <w:rsid w:val="001D58AE"/>
    <w:rsid w:val="001D6311"/>
    <w:rsid w:val="001D69EE"/>
    <w:rsid w:val="001D70FA"/>
    <w:rsid w:val="001E03F9"/>
    <w:rsid w:val="001E14DE"/>
    <w:rsid w:val="001E1A24"/>
    <w:rsid w:val="001E20FC"/>
    <w:rsid w:val="001E434A"/>
    <w:rsid w:val="001E4B5E"/>
    <w:rsid w:val="001E519B"/>
    <w:rsid w:val="001E5397"/>
    <w:rsid w:val="001E685A"/>
    <w:rsid w:val="001E6C2A"/>
    <w:rsid w:val="001E6FF7"/>
    <w:rsid w:val="001F18CC"/>
    <w:rsid w:val="001F207D"/>
    <w:rsid w:val="001F426C"/>
    <w:rsid w:val="001F50D7"/>
    <w:rsid w:val="001F5DA3"/>
    <w:rsid w:val="001F79FD"/>
    <w:rsid w:val="002028B5"/>
    <w:rsid w:val="00203C71"/>
    <w:rsid w:val="002044CF"/>
    <w:rsid w:val="00205B4C"/>
    <w:rsid w:val="00205D05"/>
    <w:rsid w:val="00206858"/>
    <w:rsid w:val="002073BA"/>
    <w:rsid w:val="00210A02"/>
    <w:rsid w:val="00210B68"/>
    <w:rsid w:val="00210E0E"/>
    <w:rsid w:val="002119E4"/>
    <w:rsid w:val="00212573"/>
    <w:rsid w:val="00212C6D"/>
    <w:rsid w:val="00213242"/>
    <w:rsid w:val="00213344"/>
    <w:rsid w:val="002144DF"/>
    <w:rsid w:val="00215529"/>
    <w:rsid w:val="00215600"/>
    <w:rsid w:val="002157C5"/>
    <w:rsid w:val="00217CDC"/>
    <w:rsid w:val="00220710"/>
    <w:rsid w:val="00220B76"/>
    <w:rsid w:val="00221592"/>
    <w:rsid w:val="002215F4"/>
    <w:rsid w:val="00221795"/>
    <w:rsid w:val="0022194E"/>
    <w:rsid w:val="00221EC4"/>
    <w:rsid w:val="002223AE"/>
    <w:rsid w:val="0022512E"/>
    <w:rsid w:val="00225513"/>
    <w:rsid w:val="0023034C"/>
    <w:rsid w:val="002305E1"/>
    <w:rsid w:val="00230FEF"/>
    <w:rsid w:val="002313E9"/>
    <w:rsid w:val="00231911"/>
    <w:rsid w:val="00232B17"/>
    <w:rsid w:val="00232BDC"/>
    <w:rsid w:val="00233467"/>
    <w:rsid w:val="0023398B"/>
    <w:rsid w:val="002341BA"/>
    <w:rsid w:val="00234E0A"/>
    <w:rsid w:val="0023543B"/>
    <w:rsid w:val="00235B3E"/>
    <w:rsid w:val="002369D1"/>
    <w:rsid w:val="00237397"/>
    <w:rsid w:val="00237BA8"/>
    <w:rsid w:val="00237F4D"/>
    <w:rsid w:val="00240AE8"/>
    <w:rsid w:val="00240D74"/>
    <w:rsid w:val="002410C7"/>
    <w:rsid w:val="00242525"/>
    <w:rsid w:val="00243863"/>
    <w:rsid w:val="00246C00"/>
    <w:rsid w:val="00247225"/>
    <w:rsid w:val="00247E34"/>
    <w:rsid w:val="002507D9"/>
    <w:rsid w:val="00251077"/>
    <w:rsid w:val="00254210"/>
    <w:rsid w:val="00254C4A"/>
    <w:rsid w:val="0025570E"/>
    <w:rsid w:val="00257826"/>
    <w:rsid w:val="00257A53"/>
    <w:rsid w:val="002610D7"/>
    <w:rsid w:val="0026296A"/>
    <w:rsid w:val="00262BCF"/>
    <w:rsid w:val="00264D29"/>
    <w:rsid w:val="00265925"/>
    <w:rsid w:val="002670B0"/>
    <w:rsid w:val="00267FD2"/>
    <w:rsid w:val="002715A6"/>
    <w:rsid w:val="00271B8F"/>
    <w:rsid w:val="00275A75"/>
    <w:rsid w:val="00276014"/>
    <w:rsid w:val="00276296"/>
    <w:rsid w:val="002766F8"/>
    <w:rsid w:val="0028288B"/>
    <w:rsid w:val="00283885"/>
    <w:rsid w:val="00286999"/>
    <w:rsid w:val="00287069"/>
    <w:rsid w:val="00290116"/>
    <w:rsid w:val="00291202"/>
    <w:rsid w:val="0029178A"/>
    <w:rsid w:val="00294414"/>
    <w:rsid w:val="00294580"/>
    <w:rsid w:val="00294839"/>
    <w:rsid w:val="00295F42"/>
    <w:rsid w:val="00296056"/>
    <w:rsid w:val="0029620A"/>
    <w:rsid w:val="002975A2"/>
    <w:rsid w:val="002975F4"/>
    <w:rsid w:val="002A0CD8"/>
    <w:rsid w:val="002A1179"/>
    <w:rsid w:val="002A1440"/>
    <w:rsid w:val="002A1C82"/>
    <w:rsid w:val="002A313C"/>
    <w:rsid w:val="002A3EDC"/>
    <w:rsid w:val="002A42E3"/>
    <w:rsid w:val="002A4BCE"/>
    <w:rsid w:val="002A6BE5"/>
    <w:rsid w:val="002A7748"/>
    <w:rsid w:val="002B08D1"/>
    <w:rsid w:val="002B0DE6"/>
    <w:rsid w:val="002B0E06"/>
    <w:rsid w:val="002B1756"/>
    <w:rsid w:val="002B1C8F"/>
    <w:rsid w:val="002B2D4F"/>
    <w:rsid w:val="002B2FE9"/>
    <w:rsid w:val="002B44A7"/>
    <w:rsid w:val="002B44E0"/>
    <w:rsid w:val="002B5E84"/>
    <w:rsid w:val="002B5EB4"/>
    <w:rsid w:val="002B65A4"/>
    <w:rsid w:val="002B66AA"/>
    <w:rsid w:val="002B7260"/>
    <w:rsid w:val="002B7AF4"/>
    <w:rsid w:val="002C2C3A"/>
    <w:rsid w:val="002C31C8"/>
    <w:rsid w:val="002C3B97"/>
    <w:rsid w:val="002C4C4D"/>
    <w:rsid w:val="002C5FE9"/>
    <w:rsid w:val="002C7C1C"/>
    <w:rsid w:val="002C7FE1"/>
    <w:rsid w:val="002D1BF3"/>
    <w:rsid w:val="002D28FF"/>
    <w:rsid w:val="002D2E5B"/>
    <w:rsid w:val="002D509D"/>
    <w:rsid w:val="002D53A9"/>
    <w:rsid w:val="002D5D7E"/>
    <w:rsid w:val="002D6329"/>
    <w:rsid w:val="002E39AD"/>
    <w:rsid w:val="002E3FE4"/>
    <w:rsid w:val="002E48DA"/>
    <w:rsid w:val="002E4C5A"/>
    <w:rsid w:val="002E698F"/>
    <w:rsid w:val="002E79A1"/>
    <w:rsid w:val="002E7F89"/>
    <w:rsid w:val="002F06C3"/>
    <w:rsid w:val="002F0C2D"/>
    <w:rsid w:val="002F1F67"/>
    <w:rsid w:val="002F219E"/>
    <w:rsid w:val="002F3920"/>
    <w:rsid w:val="002F49A7"/>
    <w:rsid w:val="002F4D7D"/>
    <w:rsid w:val="002F519F"/>
    <w:rsid w:val="002F5AFA"/>
    <w:rsid w:val="002F5EED"/>
    <w:rsid w:val="002F5FB7"/>
    <w:rsid w:val="002F6674"/>
    <w:rsid w:val="003001C1"/>
    <w:rsid w:val="00300232"/>
    <w:rsid w:val="0030164C"/>
    <w:rsid w:val="00302126"/>
    <w:rsid w:val="0030230C"/>
    <w:rsid w:val="00303E13"/>
    <w:rsid w:val="0030483F"/>
    <w:rsid w:val="00304B41"/>
    <w:rsid w:val="003050D1"/>
    <w:rsid w:val="003051B5"/>
    <w:rsid w:val="003061D0"/>
    <w:rsid w:val="003065F2"/>
    <w:rsid w:val="00307F8F"/>
    <w:rsid w:val="00310EB9"/>
    <w:rsid w:val="00311090"/>
    <w:rsid w:val="003116F4"/>
    <w:rsid w:val="00311DAD"/>
    <w:rsid w:val="0031232B"/>
    <w:rsid w:val="00313768"/>
    <w:rsid w:val="00313F97"/>
    <w:rsid w:val="0031547A"/>
    <w:rsid w:val="003155A4"/>
    <w:rsid w:val="00315B3E"/>
    <w:rsid w:val="00317EBE"/>
    <w:rsid w:val="00321075"/>
    <w:rsid w:val="00323140"/>
    <w:rsid w:val="003238B1"/>
    <w:rsid w:val="00325052"/>
    <w:rsid w:val="003259F6"/>
    <w:rsid w:val="00326942"/>
    <w:rsid w:val="00330D16"/>
    <w:rsid w:val="00331300"/>
    <w:rsid w:val="003314AD"/>
    <w:rsid w:val="003336D0"/>
    <w:rsid w:val="00335056"/>
    <w:rsid w:val="003367F8"/>
    <w:rsid w:val="003404E6"/>
    <w:rsid w:val="00340B27"/>
    <w:rsid w:val="00340BB7"/>
    <w:rsid w:val="00340C16"/>
    <w:rsid w:val="00342325"/>
    <w:rsid w:val="003426DA"/>
    <w:rsid w:val="00342E59"/>
    <w:rsid w:val="00343312"/>
    <w:rsid w:val="00347D89"/>
    <w:rsid w:val="00347E67"/>
    <w:rsid w:val="0035081F"/>
    <w:rsid w:val="00350E03"/>
    <w:rsid w:val="00352353"/>
    <w:rsid w:val="0035238D"/>
    <w:rsid w:val="003525CD"/>
    <w:rsid w:val="003526EC"/>
    <w:rsid w:val="00352A04"/>
    <w:rsid w:val="00352C49"/>
    <w:rsid w:val="00354204"/>
    <w:rsid w:val="003552B9"/>
    <w:rsid w:val="00355DCA"/>
    <w:rsid w:val="003578E4"/>
    <w:rsid w:val="003600A1"/>
    <w:rsid w:val="00360773"/>
    <w:rsid w:val="00361575"/>
    <w:rsid w:val="00361BEB"/>
    <w:rsid w:val="003629FE"/>
    <w:rsid w:val="00362D6D"/>
    <w:rsid w:val="0036406C"/>
    <w:rsid w:val="00364FA5"/>
    <w:rsid w:val="00367D8D"/>
    <w:rsid w:val="00367FBF"/>
    <w:rsid w:val="00370345"/>
    <w:rsid w:val="003713B6"/>
    <w:rsid w:val="003732C9"/>
    <w:rsid w:val="0037354A"/>
    <w:rsid w:val="00374535"/>
    <w:rsid w:val="00374F9F"/>
    <w:rsid w:val="003758E1"/>
    <w:rsid w:val="00375EF3"/>
    <w:rsid w:val="0037648D"/>
    <w:rsid w:val="00376805"/>
    <w:rsid w:val="00380BE5"/>
    <w:rsid w:val="00381D98"/>
    <w:rsid w:val="00382BD6"/>
    <w:rsid w:val="00382DFE"/>
    <w:rsid w:val="003852CA"/>
    <w:rsid w:val="00386113"/>
    <w:rsid w:val="00386289"/>
    <w:rsid w:val="003870B7"/>
    <w:rsid w:val="00387616"/>
    <w:rsid w:val="0039022A"/>
    <w:rsid w:val="003919AD"/>
    <w:rsid w:val="003919B4"/>
    <w:rsid w:val="00391CCD"/>
    <w:rsid w:val="003920DD"/>
    <w:rsid w:val="00392DD4"/>
    <w:rsid w:val="00394E15"/>
    <w:rsid w:val="00394F93"/>
    <w:rsid w:val="003A1ABA"/>
    <w:rsid w:val="003A30BA"/>
    <w:rsid w:val="003A637C"/>
    <w:rsid w:val="003A6F6E"/>
    <w:rsid w:val="003B06E0"/>
    <w:rsid w:val="003B0FBA"/>
    <w:rsid w:val="003B1618"/>
    <w:rsid w:val="003B35CB"/>
    <w:rsid w:val="003B49E2"/>
    <w:rsid w:val="003B5F4B"/>
    <w:rsid w:val="003C0D4E"/>
    <w:rsid w:val="003C15D6"/>
    <w:rsid w:val="003C16D9"/>
    <w:rsid w:val="003C1E18"/>
    <w:rsid w:val="003C284D"/>
    <w:rsid w:val="003C3211"/>
    <w:rsid w:val="003C4483"/>
    <w:rsid w:val="003C7497"/>
    <w:rsid w:val="003C7521"/>
    <w:rsid w:val="003C78AF"/>
    <w:rsid w:val="003D1DCF"/>
    <w:rsid w:val="003D4305"/>
    <w:rsid w:val="003D64BB"/>
    <w:rsid w:val="003D684E"/>
    <w:rsid w:val="003D7A03"/>
    <w:rsid w:val="003D7B48"/>
    <w:rsid w:val="003D7E85"/>
    <w:rsid w:val="003E07E0"/>
    <w:rsid w:val="003E12F4"/>
    <w:rsid w:val="003E3EEF"/>
    <w:rsid w:val="003E3FF0"/>
    <w:rsid w:val="003E4143"/>
    <w:rsid w:val="003E601A"/>
    <w:rsid w:val="003E622A"/>
    <w:rsid w:val="003E6ADA"/>
    <w:rsid w:val="003E6C77"/>
    <w:rsid w:val="003F0ACB"/>
    <w:rsid w:val="003F22B7"/>
    <w:rsid w:val="003F2B4E"/>
    <w:rsid w:val="003F2B90"/>
    <w:rsid w:val="003F40E3"/>
    <w:rsid w:val="003F451F"/>
    <w:rsid w:val="003F7869"/>
    <w:rsid w:val="003F78DC"/>
    <w:rsid w:val="003F7D56"/>
    <w:rsid w:val="00400090"/>
    <w:rsid w:val="00400E3E"/>
    <w:rsid w:val="00400EB6"/>
    <w:rsid w:val="00401467"/>
    <w:rsid w:val="00402E14"/>
    <w:rsid w:val="00404564"/>
    <w:rsid w:val="0040466C"/>
    <w:rsid w:val="00405776"/>
    <w:rsid w:val="00405C65"/>
    <w:rsid w:val="00407DCE"/>
    <w:rsid w:val="00410811"/>
    <w:rsid w:val="00411BD1"/>
    <w:rsid w:val="0041490A"/>
    <w:rsid w:val="00414BB8"/>
    <w:rsid w:val="00416351"/>
    <w:rsid w:val="004172C6"/>
    <w:rsid w:val="0041761D"/>
    <w:rsid w:val="00417B4F"/>
    <w:rsid w:val="00417B52"/>
    <w:rsid w:val="00417E7B"/>
    <w:rsid w:val="00420876"/>
    <w:rsid w:val="004226ED"/>
    <w:rsid w:val="00422D74"/>
    <w:rsid w:val="00422D9A"/>
    <w:rsid w:val="004248F1"/>
    <w:rsid w:val="00425BFE"/>
    <w:rsid w:val="004260B3"/>
    <w:rsid w:val="004264E4"/>
    <w:rsid w:val="00426621"/>
    <w:rsid w:val="004266F9"/>
    <w:rsid w:val="00427AE7"/>
    <w:rsid w:val="00431FF1"/>
    <w:rsid w:val="00433BEE"/>
    <w:rsid w:val="00436774"/>
    <w:rsid w:val="004368DC"/>
    <w:rsid w:val="0044024F"/>
    <w:rsid w:val="00440593"/>
    <w:rsid w:val="00441BEC"/>
    <w:rsid w:val="0044275A"/>
    <w:rsid w:val="00443CF2"/>
    <w:rsid w:val="0044424F"/>
    <w:rsid w:val="00445E16"/>
    <w:rsid w:val="004464BD"/>
    <w:rsid w:val="0044711F"/>
    <w:rsid w:val="0044719B"/>
    <w:rsid w:val="004476BB"/>
    <w:rsid w:val="00447BF9"/>
    <w:rsid w:val="00450384"/>
    <w:rsid w:val="004509D2"/>
    <w:rsid w:val="004510A3"/>
    <w:rsid w:val="004514A5"/>
    <w:rsid w:val="00452011"/>
    <w:rsid w:val="004521BB"/>
    <w:rsid w:val="00452DE8"/>
    <w:rsid w:val="00453712"/>
    <w:rsid w:val="004541B3"/>
    <w:rsid w:val="00454BB8"/>
    <w:rsid w:val="00455952"/>
    <w:rsid w:val="00455D7E"/>
    <w:rsid w:val="00455E14"/>
    <w:rsid w:val="00456121"/>
    <w:rsid w:val="004564CE"/>
    <w:rsid w:val="00456BBC"/>
    <w:rsid w:val="00456C0F"/>
    <w:rsid w:val="00456C5E"/>
    <w:rsid w:val="00456C76"/>
    <w:rsid w:val="004614E8"/>
    <w:rsid w:val="00463E8F"/>
    <w:rsid w:val="00464361"/>
    <w:rsid w:val="0046475A"/>
    <w:rsid w:val="00465999"/>
    <w:rsid w:val="00466372"/>
    <w:rsid w:val="0046678C"/>
    <w:rsid w:val="00470E46"/>
    <w:rsid w:val="00471AA8"/>
    <w:rsid w:val="00472095"/>
    <w:rsid w:val="00472E84"/>
    <w:rsid w:val="0047331A"/>
    <w:rsid w:val="004747FE"/>
    <w:rsid w:val="00474E40"/>
    <w:rsid w:val="00474FBF"/>
    <w:rsid w:val="0047500B"/>
    <w:rsid w:val="004762E3"/>
    <w:rsid w:val="0048007C"/>
    <w:rsid w:val="00480118"/>
    <w:rsid w:val="004802AF"/>
    <w:rsid w:val="004803C3"/>
    <w:rsid w:val="0048239E"/>
    <w:rsid w:val="0048331E"/>
    <w:rsid w:val="004842DA"/>
    <w:rsid w:val="00485512"/>
    <w:rsid w:val="00486962"/>
    <w:rsid w:val="004877A1"/>
    <w:rsid w:val="00487DF2"/>
    <w:rsid w:val="00490225"/>
    <w:rsid w:val="0049091A"/>
    <w:rsid w:val="00490A96"/>
    <w:rsid w:val="00490AA2"/>
    <w:rsid w:val="00490CC2"/>
    <w:rsid w:val="0049102D"/>
    <w:rsid w:val="00492E0C"/>
    <w:rsid w:val="0049538F"/>
    <w:rsid w:val="004955BA"/>
    <w:rsid w:val="00495ECA"/>
    <w:rsid w:val="00496CCB"/>
    <w:rsid w:val="004973CD"/>
    <w:rsid w:val="004A0FFF"/>
    <w:rsid w:val="004A2BF6"/>
    <w:rsid w:val="004A3F69"/>
    <w:rsid w:val="004A41D4"/>
    <w:rsid w:val="004A6EE7"/>
    <w:rsid w:val="004A7114"/>
    <w:rsid w:val="004A7D02"/>
    <w:rsid w:val="004B1CE7"/>
    <w:rsid w:val="004B27B8"/>
    <w:rsid w:val="004B328A"/>
    <w:rsid w:val="004B43F1"/>
    <w:rsid w:val="004B4E7E"/>
    <w:rsid w:val="004B5707"/>
    <w:rsid w:val="004C062D"/>
    <w:rsid w:val="004C090E"/>
    <w:rsid w:val="004C097F"/>
    <w:rsid w:val="004C1A24"/>
    <w:rsid w:val="004C1F21"/>
    <w:rsid w:val="004C28B0"/>
    <w:rsid w:val="004C34A8"/>
    <w:rsid w:val="004C45B5"/>
    <w:rsid w:val="004C4C1B"/>
    <w:rsid w:val="004C5B13"/>
    <w:rsid w:val="004C6534"/>
    <w:rsid w:val="004C69BE"/>
    <w:rsid w:val="004C71BF"/>
    <w:rsid w:val="004C78CD"/>
    <w:rsid w:val="004D0365"/>
    <w:rsid w:val="004D16E7"/>
    <w:rsid w:val="004D1768"/>
    <w:rsid w:val="004D1983"/>
    <w:rsid w:val="004D36DE"/>
    <w:rsid w:val="004D39FA"/>
    <w:rsid w:val="004D3EF4"/>
    <w:rsid w:val="004D4A15"/>
    <w:rsid w:val="004D5EF9"/>
    <w:rsid w:val="004E0EFD"/>
    <w:rsid w:val="004E10CA"/>
    <w:rsid w:val="004E26F3"/>
    <w:rsid w:val="004E4AE3"/>
    <w:rsid w:val="004F03F9"/>
    <w:rsid w:val="004F3CEC"/>
    <w:rsid w:val="004F44AA"/>
    <w:rsid w:val="004F4ADA"/>
    <w:rsid w:val="004F6B8B"/>
    <w:rsid w:val="004F6E56"/>
    <w:rsid w:val="00500182"/>
    <w:rsid w:val="00500F9E"/>
    <w:rsid w:val="005014AD"/>
    <w:rsid w:val="00501F3C"/>
    <w:rsid w:val="005020E7"/>
    <w:rsid w:val="005022CD"/>
    <w:rsid w:val="00502AC8"/>
    <w:rsid w:val="005030E1"/>
    <w:rsid w:val="0050340A"/>
    <w:rsid w:val="0050348C"/>
    <w:rsid w:val="005054F4"/>
    <w:rsid w:val="00505D52"/>
    <w:rsid w:val="00506F82"/>
    <w:rsid w:val="005078A0"/>
    <w:rsid w:val="00507DE0"/>
    <w:rsid w:val="00510FE0"/>
    <w:rsid w:val="00511319"/>
    <w:rsid w:val="00511E74"/>
    <w:rsid w:val="005123A1"/>
    <w:rsid w:val="00512AEF"/>
    <w:rsid w:val="00514FFF"/>
    <w:rsid w:val="005150D8"/>
    <w:rsid w:val="0051615A"/>
    <w:rsid w:val="00516A27"/>
    <w:rsid w:val="00516ED0"/>
    <w:rsid w:val="005170AF"/>
    <w:rsid w:val="0051799E"/>
    <w:rsid w:val="00517E22"/>
    <w:rsid w:val="00520E12"/>
    <w:rsid w:val="00521289"/>
    <w:rsid w:val="005214E7"/>
    <w:rsid w:val="00521EA3"/>
    <w:rsid w:val="00522AA2"/>
    <w:rsid w:val="00522C8F"/>
    <w:rsid w:val="00522DD6"/>
    <w:rsid w:val="005237AB"/>
    <w:rsid w:val="0052400F"/>
    <w:rsid w:val="00524024"/>
    <w:rsid w:val="0052509C"/>
    <w:rsid w:val="005252A0"/>
    <w:rsid w:val="00525F64"/>
    <w:rsid w:val="00526B1F"/>
    <w:rsid w:val="00527283"/>
    <w:rsid w:val="00530FB8"/>
    <w:rsid w:val="00534AE3"/>
    <w:rsid w:val="00535F00"/>
    <w:rsid w:val="00536D18"/>
    <w:rsid w:val="005412F7"/>
    <w:rsid w:val="00541BAD"/>
    <w:rsid w:val="00544C48"/>
    <w:rsid w:val="00545245"/>
    <w:rsid w:val="005459BB"/>
    <w:rsid w:val="00545DA7"/>
    <w:rsid w:val="005469D1"/>
    <w:rsid w:val="005472EC"/>
    <w:rsid w:val="005474A2"/>
    <w:rsid w:val="005474A6"/>
    <w:rsid w:val="005476E6"/>
    <w:rsid w:val="00550097"/>
    <w:rsid w:val="00551861"/>
    <w:rsid w:val="00551A02"/>
    <w:rsid w:val="00552059"/>
    <w:rsid w:val="00552207"/>
    <w:rsid w:val="005534FA"/>
    <w:rsid w:val="00554196"/>
    <w:rsid w:val="00554341"/>
    <w:rsid w:val="00554430"/>
    <w:rsid w:val="0055497B"/>
    <w:rsid w:val="00554A40"/>
    <w:rsid w:val="00555A75"/>
    <w:rsid w:val="00555FF4"/>
    <w:rsid w:val="00556C50"/>
    <w:rsid w:val="00557C26"/>
    <w:rsid w:val="00561452"/>
    <w:rsid w:val="00561E44"/>
    <w:rsid w:val="0056381D"/>
    <w:rsid w:val="005643A0"/>
    <w:rsid w:val="00566BCF"/>
    <w:rsid w:val="00566FEA"/>
    <w:rsid w:val="00567CB8"/>
    <w:rsid w:val="00567E01"/>
    <w:rsid w:val="005701AF"/>
    <w:rsid w:val="005708BA"/>
    <w:rsid w:val="0057102F"/>
    <w:rsid w:val="0057125C"/>
    <w:rsid w:val="00571DD6"/>
    <w:rsid w:val="00572217"/>
    <w:rsid w:val="00573586"/>
    <w:rsid w:val="00573A2E"/>
    <w:rsid w:val="00573A37"/>
    <w:rsid w:val="005740CF"/>
    <w:rsid w:val="0057524F"/>
    <w:rsid w:val="005820C2"/>
    <w:rsid w:val="00582435"/>
    <w:rsid w:val="00584587"/>
    <w:rsid w:val="00585C7E"/>
    <w:rsid w:val="0059268C"/>
    <w:rsid w:val="00594234"/>
    <w:rsid w:val="00594CE8"/>
    <w:rsid w:val="00596613"/>
    <w:rsid w:val="00596B12"/>
    <w:rsid w:val="00596CB5"/>
    <w:rsid w:val="00597F2E"/>
    <w:rsid w:val="005A0995"/>
    <w:rsid w:val="005A1575"/>
    <w:rsid w:val="005A2D17"/>
    <w:rsid w:val="005A3E47"/>
    <w:rsid w:val="005A7540"/>
    <w:rsid w:val="005A7815"/>
    <w:rsid w:val="005B0070"/>
    <w:rsid w:val="005B0863"/>
    <w:rsid w:val="005B125D"/>
    <w:rsid w:val="005B195D"/>
    <w:rsid w:val="005B23AA"/>
    <w:rsid w:val="005B3ADE"/>
    <w:rsid w:val="005B4080"/>
    <w:rsid w:val="005B4A30"/>
    <w:rsid w:val="005B4C60"/>
    <w:rsid w:val="005B4DF0"/>
    <w:rsid w:val="005B529F"/>
    <w:rsid w:val="005B61DC"/>
    <w:rsid w:val="005C0DAB"/>
    <w:rsid w:val="005C1118"/>
    <w:rsid w:val="005C11BC"/>
    <w:rsid w:val="005C1FE4"/>
    <w:rsid w:val="005C3B46"/>
    <w:rsid w:val="005C4264"/>
    <w:rsid w:val="005C6B58"/>
    <w:rsid w:val="005C6D8B"/>
    <w:rsid w:val="005C7232"/>
    <w:rsid w:val="005C7775"/>
    <w:rsid w:val="005D2225"/>
    <w:rsid w:val="005D2B68"/>
    <w:rsid w:val="005D3595"/>
    <w:rsid w:val="005D3A03"/>
    <w:rsid w:val="005D4439"/>
    <w:rsid w:val="005D7766"/>
    <w:rsid w:val="005E0A7B"/>
    <w:rsid w:val="005E1507"/>
    <w:rsid w:val="005E438B"/>
    <w:rsid w:val="005E4BC7"/>
    <w:rsid w:val="005E799B"/>
    <w:rsid w:val="005E7CCF"/>
    <w:rsid w:val="005F2184"/>
    <w:rsid w:val="005F2DE6"/>
    <w:rsid w:val="005F36B4"/>
    <w:rsid w:val="005F5BE1"/>
    <w:rsid w:val="005F5C54"/>
    <w:rsid w:val="005F7166"/>
    <w:rsid w:val="0060158B"/>
    <w:rsid w:val="0060222B"/>
    <w:rsid w:val="00605477"/>
    <w:rsid w:val="00606261"/>
    <w:rsid w:val="0060727A"/>
    <w:rsid w:val="006074C4"/>
    <w:rsid w:val="006108EA"/>
    <w:rsid w:val="006113C8"/>
    <w:rsid w:val="00611BFD"/>
    <w:rsid w:val="00613062"/>
    <w:rsid w:val="00613654"/>
    <w:rsid w:val="00614036"/>
    <w:rsid w:val="00614B27"/>
    <w:rsid w:val="0061519D"/>
    <w:rsid w:val="00615661"/>
    <w:rsid w:val="006160A5"/>
    <w:rsid w:val="006200AC"/>
    <w:rsid w:val="0062199D"/>
    <w:rsid w:val="00622092"/>
    <w:rsid w:val="00622355"/>
    <w:rsid w:val="0062290A"/>
    <w:rsid w:val="00625156"/>
    <w:rsid w:val="006268CA"/>
    <w:rsid w:val="00626BA7"/>
    <w:rsid w:val="00626D1C"/>
    <w:rsid w:val="00626E97"/>
    <w:rsid w:val="006271C1"/>
    <w:rsid w:val="0062795A"/>
    <w:rsid w:val="00630706"/>
    <w:rsid w:val="00630B58"/>
    <w:rsid w:val="006312EB"/>
    <w:rsid w:val="00631C35"/>
    <w:rsid w:val="00632808"/>
    <w:rsid w:val="00632FF0"/>
    <w:rsid w:val="00633F05"/>
    <w:rsid w:val="00635189"/>
    <w:rsid w:val="00636DBB"/>
    <w:rsid w:val="0063713B"/>
    <w:rsid w:val="00637577"/>
    <w:rsid w:val="0063773F"/>
    <w:rsid w:val="00641960"/>
    <w:rsid w:val="00642592"/>
    <w:rsid w:val="00644CF2"/>
    <w:rsid w:val="00644D65"/>
    <w:rsid w:val="0064569D"/>
    <w:rsid w:val="00646972"/>
    <w:rsid w:val="00652C7B"/>
    <w:rsid w:val="00652D57"/>
    <w:rsid w:val="006531F9"/>
    <w:rsid w:val="00653476"/>
    <w:rsid w:val="006558D3"/>
    <w:rsid w:val="00655B63"/>
    <w:rsid w:val="00655D50"/>
    <w:rsid w:val="00656D64"/>
    <w:rsid w:val="00657AD7"/>
    <w:rsid w:val="00661E2B"/>
    <w:rsid w:val="006620CA"/>
    <w:rsid w:val="00663E67"/>
    <w:rsid w:val="006644E1"/>
    <w:rsid w:val="006662B2"/>
    <w:rsid w:val="00667046"/>
    <w:rsid w:val="006677C5"/>
    <w:rsid w:val="00667A92"/>
    <w:rsid w:val="00671ECD"/>
    <w:rsid w:val="00672097"/>
    <w:rsid w:val="006725F5"/>
    <w:rsid w:val="00672A2D"/>
    <w:rsid w:val="0067372C"/>
    <w:rsid w:val="006737CF"/>
    <w:rsid w:val="00673AF5"/>
    <w:rsid w:val="00673EA7"/>
    <w:rsid w:val="006744C3"/>
    <w:rsid w:val="00674558"/>
    <w:rsid w:val="006753EE"/>
    <w:rsid w:val="006755B6"/>
    <w:rsid w:val="006756CA"/>
    <w:rsid w:val="006766E6"/>
    <w:rsid w:val="00676774"/>
    <w:rsid w:val="00677597"/>
    <w:rsid w:val="006835DD"/>
    <w:rsid w:val="006840C7"/>
    <w:rsid w:val="006861DB"/>
    <w:rsid w:val="00686431"/>
    <w:rsid w:val="0069190B"/>
    <w:rsid w:val="0069191B"/>
    <w:rsid w:val="00692A4F"/>
    <w:rsid w:val="00694BC3"/>
    <w:rsid w:val="006950E8"/>
    <w:rsid w:val="00695B66"/>
    <w:rsid w:val="006960B9"/>
    <w:rsid w:val="00696233"/>
    <w:rsid w:val="006962C1"/>
    <w:rsid w:val="00697945"/>
    <w:rsid w:val="006A009C"/>
    <w:rsid w:val="006A08D7"/>
    <w:rsid w:val="006A1598"/>
    <w:rsid w:val="006A271C"/>
    <w:rsid w:val="006A44A0"/>
    <w:rsid w:val="006A5F74"/>
    <w:rsid w:val="006A6499"/>
    <w:rsid w:val="006A663D"/>
    <w:rsid w:val="006B1677"/>
    <w:rsid w:val="006B2A75"/>
    <w:rsid w:val="006B3079"/>
    <w:rsid w:val="006B4AE2"/>
    <w:rsid w:val="006B4B7E"/>
    <w:rsid w:val="006B50D6"/>
    <w:rsid w:val="006B5B2B"/>
    <w:rsid w:val="006B755E"/>
    <w:rsid w:val="006C0EE0"/>
    <w:rsid w:val="006C1594"/>
    <w:rsid w:val="006C20AC"/>
    <w:rsid w:val="006C302E"/>
    <w:rsid w:val="006C3E08"/>
    <w:rsid w:val="006C3F3E"/>
    <w:rsid w:val="006C48DD"/>
    <w:rsid w:val="006C4A66"/>
    <w:rsid w:val="006C6801"/>
    <w:rsid w:val="006C68BD"/>
    <w:rsid w:val="006C69F5"/>
    <w:rsid w:val="006C7C28"/>
    <w:rsid w:val="006D1261"/>
    <w:rsid w:val="006D3E30"/>
    <w:rsid w:val="006D55B2"/>
    <w:rsid w:val="006D5959"/>
    <w:rsid w:val="006D5DC2"/>
    <w:rsid w:val="006D671F"/>
    <w:rsid w:val="006D6837"/>
    <w:rsid w:val="006D6CCF"/>
    <w:rsid w:val="006D7C20"/>
    <w:rsid w:val="006E0E99"/>
    <w:rsid w:val="006E0ECC"/>
    <w:rsid w:val="006E1A2D"/>
    <w:rsid w:val="006E2041"/>
    <w:rsid w:val="006E268C"/>
    <w:rsid w:val="006E3412"/>
    <w:rsid w:val="006E3DDF"/>
    <w:rsid w:val="006E53A7"/>
    <w:rsid w:val="006E55C3"/>
    <w:rsid w:val="006E5856"/>
    <w:rsid w:val="006E5F69"/>
    <w:rsid w:val="006E6126"/>
    <w:rsid w:val="006E65CF"/>
    <w:rsid w:val="006E68C2"/>
    <w:rsid w:val="006E6B17"/>
    <w:rsid w:val="006E7564"/>
    <w:rsid w:val="006E7577"/>
    <w:rsid w:val="006E7706"/>
    <w:rsid w:val="006F1E18"/>
    <w:rsid w:val="006F1FDD"/>
    <w:rsid w:val="006F2FAD"/>
    <w:rsid w:val="006F3E09"/>
    <w:rsid w:val="006F4DA5"/>
    <w:rsid w:val="006F5E41"/>
    <w:rsid w:val="006F6D23"/>
    <w:rsid w:val="006F7FBF"/>
    <w:rsid w:val="007007A8"/>
    <w:rsid w:val="007007E5"/>
    <w:rsid w:val="00700B15"/>
    <w:rsid w:val="00702478"/>
    <w:rsid w:val="0070281E"/>
    <w:rsid w:val="00703082"/>
    <w:rsid w:val="00704AB4"/>
    <w:rsid w:val="007050AE"/>
    <w:rsid w:val="0070528F"/>
    <w:rsid w:val="0070709B"/>
    <w:rsid w:val="00712891"/>
    <w:rsid w:val="00714798"/>
    <w:rsid w:val="00714C10"/>
    <w:rsid w:val="00714CB7"/>
    <w:rsid w:val="00714DAD"/>
    <w:rsid w:val="007166E2"/>
    <w:rsid w:val="00720DD8"/>
    <w:rsid w:val="00721CB5"/>
    <w:rsid w:val="00721D12"/>
    <w:rsid w:val="007224EB"/>
    <w:rsid w:val="00723B30"/>
    <w:rsid w:val="007242A1"/>
    <w:rsid w:val="00725870"/>
    <w:rsid w:val="00726121"/>
    <w:rsid w:val="00726C17"/>
    <w:rsid w:val="007272A6"/>
    <w:rsid w:val="00727A2B"/>
    <w:rsid w:val="00727EB9"/>
    <w:rsid w:val="007303E3"/>
    <w:rsid w:val="00731196"/>
    <w:rsid w:val="00731FBA"/>
    <w:rsid w:val="0073344D"/>
    <w:rsid w:val="007334F3"/>
    <w:rsid w:val="00733626"/>
    <w:rsid w:val="00734276"/>
    <w:rsid w:val="007349D3"/>
    <w:rsid w:val="007367F6"/>
    <w:rsid w:val="00736DF6"/>
    <w:rsid w:val="0073793D"/>
    <w:rsid w:val="00742431"/>
    <w:rsid w:val="00742C95"/>
    <w:rsid w:val="00746032"/>
    <w:rsid w:val="0074700C"/>
    <w:rsid w:val="00750375"/>
    <w:rsid w:val="0075127A"/>
    <w:rsid w:val="00751812"/>
    <w:rsid w:val="00752E9C"/>
    <w:rsid w:val="00753529"/>
    <w:rsid w:val="00754B2E"/>
    <w:rsid w:val="007556D3"/>
    <w:rsid w:val="00755F2A"/>
    <w:rsid w:val="00756969"/>
    <w:rsid w:val="007570A8"/>
    <w:rsid w:val="00757709"/>
    <w:rsid w:val="00757743"/>
    <w:rsid w:val="007577A0"/>
    <w:rsid w:val="00760C39"/>
    <w:rsid w:val="00762020"/>
    <w:rsid w:val="00762B7A"/>
    <w:rsid w:val="00767978"/>
    <w:rsid w:val="007701B0"/>
    <w:rsid w:val="00772FB9"/>
    <w:rsid w:val="0077366C"/>
    <w:rsid w:val="00773677"/>
    <w:rsid w:val="007738A9"/>
    <w:rsid w:val="007752DF"/>
    <w:rsid w:val="00776B19"/>
    <w:rsid w:val="0078076A"/>
    <w:rsid w:val="007807D7"/>
    <w:rsid w:val="00781E92"/>
    <w:rsid w:val="007825A7"/>
    <w:rsid w:val="00782A73"/>
    <w:rsid w:val="00782D3C"/>
    <w:rsid w:val="00783A88"/>
    <w:rsid w:val="00784A6B"/>
    <w:rsid w:val="0078527B"/>
    <w:rsid w:val="00787493"/>
    <w:rsid w:val="0078758A"/>
    <w:rsid w:val="007921A1"/>
    <w:rsid w:val="00792923"/>
    <w:rsid w:val="007940B9"/>
    <w:rsid w:val="00795AEC"/>
    <w:rsid w:val="007A0657"/>
    <w:rsid w:val="007A0CC0"/>
    <w:rsid w:val="007A102F"/>
    <w:rsid w:val="007A10EF"/>
    <w:rsid w:val="007A2453"/>
    <w:rsid w:val="007A2742"/>
    <w:rsid w:val="007A3032"/>
    <w:rsid w:val="007A3824"/>
    <w:rsid w:val="007A3F58"/>
    <w:rsid w:val="007A3F76"/>
    <w:rsid w:val="007A4D3D"/>
    <w:rsid w:val="007A5CF4"/>
    <w:rsid w:val="007B0ACF"/>
    <w:rsid w:val="007B175E"/>
    <w:rsid w:val="007B2A03"/>
    <w:rsid w:val="007B2A37"/>
    <w:rsid w:val="007B57DE"/>
    <w:rsid w:val="007B5F88"/>
    <w:rsid w:val="007C0C95"/>
    <w:rsid w:val="007C222B"/>
    <w:rsid w:val="007C30BD"/>
    <w:rsid w:val="007C333A"/>
    <w:rsid w:val="007C3344"/>
    <w:rsid w:val="007C5666"/>
    <w:rsid w:val="007C6893"/>
    <w:rsid w:val="007C7475"/>
    <w:rsid w:val="007D0B46"/>
    <w:rsid w:val="007D0E9F"/>
    <w:rsid w:val="007D1091"/>
    <w:rsid w:val="007D17AD"/>
    <w:rsid w:val="007D2019"/>
    <w:rsid w:val="007D2173"/>
    <w:rsid w:val="007D219B"/>
    <w:rsid w:val="007D5BD3"/>
    <w:rsid w:val="007D620E"/>
    <w:rsid w:val="007D6778"/>
    <w:rsid w:val="007D6CD3"/>
    <w:rsid w:val="007D793D"/>
    <w:rsid w:val="007D7E64"/>
    <w:rsid w:val="007E06B0"/>
    <w:rsid w:val="007E0A6F"/>
    <w:rsid w:val="007E161A"/>
    <w:rsid w:val="007E19B6"/>
    <w:rsid w:val="007E19C7"/>
    <w:rsid w:val="007E1AED"/>
    <w:rsid w:val="007E2A59"/>
    <w:rsid w:val="007E5E73"/>
    <w:rsid w:val="007E6EDA"/>
    <w:rsid w:val="007E73C6"/>
    <w:rsid w:val="007F1A7F"/>
    <w:rsid w:val="007F3856"/>
    <w:rsid w:val="007F42D8"/>
    <w:rsid w:val="007F6513"/>
    <w:rsid w:val="007F69CD"/>
    <w:rsid w:val="007F7B42"/>
    <w:rsid w:val="007F7E23"/>
    <w:rsid w:val="0080026F"/>
    <w:rsid w:val="008002C0"/>
    <w:rsid w:val="008004A3"/>
    <w:rsid w:val="00801134"/>
    <w:rsid w:val="0080190D"/>
    <w:rsid w:val="00802265"/>
    <w:rsid w:val="00803681"/>
    <w:rsid w:val="00803885"/>
    <w:rsid w:val="008050CF"/>
    <w:rsid w:val="008062F0"/>
    <w:rsid w:val="008071C3"/>
    <w:rsid w:val="00807D29"/>
    <w:rsid w:val="008132B8"/>
    <w:rsid w:val="00814540"/>
    <w:rsid w:val="00814F51"/>
    <w:rsid w:val="008150AA"/>
    <w:rsid w:val="008153D8"/>
    <w:rsid w:val="00815EF0"/>
    <w:rsid w:val="00821AE5"/>
    <w:rsid w:val="008223A9"/>
    <w:rsid w:val="008249A0"/>
    <w:rsid w:val="00825AFF"/>
    <w:rsid w:val="00825D72"/>
    <w:rsid w:val="008269AF"/>
    <w:rsid w:val="0082708A"/>
    <w:rsid w:val="008305CA"/>
    <w:rsid w:val="00830CDA"/>
    <w:rsid w:val="00831E26"/>
    <w:rsid w:val="00832BB6"/>
    <w:rsid w:val="00833284"/>
    <w:rsid w:val="0083342D"/>
    <w:rsid w:val="008336AD"/>
    <w:rsid w:val="008348C2"/>
    <w:rsid w:val="00834950"/>
    <w:rsid w:val="00834BEA"/>
    <w:rsid w:val="00834D68"/>
    <w:rsid w:val="00840BB1"/>
    <w:rsid w:val="00842514"/>
    <w:rsid w:val="008434CC"/>
    <w:rsid w:val="00844009"/>
    <w:rsid w:val="00845151"/>
    <w:rsid w:val="00847213"/>
    <w:rsid w:val="00847429"/>
    <w:rsid w:val="00850D2E"/>
    <w:rsid w:val="0085345E"/>
    <w:rsid w:val="008549A1"/>
    <w:rsid w:val="00854B8E"/>
    <w:rsid w:val="00855003"/>
    <w:rsid w:val="0085530E"/>
    <w:rsid w:val="00856C75"/>
    <w:rsid w:val="00856F22"/>
    <w:rsid w:val="00857459"/>
    <w:rsid w:val="00862482"/>
    <w:rsid w:val="00862AFC"/>
    <w:rsid w:val="00862B0D"/>
    <w:rsid w:val="00862D6A"/>
    <w:rsid w:val="00864993"/>
    <w:rsid w:val="00865713"/>
    <w:rsid w:val="008661FC"/>
    <w:rsid w:val="008667A0"/>
    <w:rsid w:val="008700EF"/>
    <w:rsid w:val="00870A7B"/>
    <w:rsid w:val="00870BCB"/>
    <w:rsid w:val="00870BEA"/>
    <w:rsid w:val="00872751"/>
    <w:rsid w:val="00872DC5"/>
    <w:rsid w:val="00873E6F"/>
    <w:rsid w:val="00876ABE"/>
    <w:rsid w:val="00876F3A"/>
    <w:rsid w:val="008771A4"/>
    <w:rsid w:val="008777F6"/>
    <w:rsid w:val="00877970"/>
    <w:rsid w:val="00877DA5"/>
    <w:rsid w:val="00880445"/>
    <w:rsid w:val="0088102A"/>
    <w:rsid w:val="00882905"/>
    <w:rsid w:val="00883062"/>
    <w:rsid w:val="00883EBF"/>
    <w:rsid w:val="00884B7D"/>
    <w:rsid w:val="008858AD"/>
    <w:rsid w:val="00886460"/>
    <w:rsid w:val="00887810"/>
    <w:rsid w:val="00887DFA"/>
    <w:rsid w:val="00890215"/>
    <w:rsid w:val="00891743"/>
    <w:rsid w:val="00891B0B"/>
    <w:rsid w:val="0089204B"/>
    <w:rsid w:val="00892A23"/>
    <w:rsid w:val="00892A3A"/>
    <w:rsid w:val="0089313A"/>
    <w:rsid w:val="00894836"/>
    <w:rsid w:val="00894AEF"/>
    <w:rsid w:val="00894B14"/>
    <w:rsid w:val="0089537B"/>
    <w:rsid w:val="00895576"/>
    <w:rsid w:val="0089577F"/>
    <w:rsid w:val="008A031E"/>
    <w:rsid w:val="008A0CAA"/>
    <w:rsid w:val="008A2BA4"/>
    <w:rsid w:val="008A3131"/>
    <w:rsid w:val="008A3D3D"/>
    <w:rsid w:val="008A44B4"/>
    <w:rsid w:val="008A54A3"/>
    <w:rsid w:val="008A54C9"/>
    <w:rsid w:val="008A64EA"/>
    <w:rsid w:val="008A6C49"/>
    <w:rsid w:val="008A781A"/>
    <w:rsid w:val="008B005F"/>
    <w:rsid w:val="008B0A2D"/>
    <w:rsid w:val="008B19C9"/>
    <w:rsid w:val="008B21E9"/>
    <w:rsid w:val="008B405C"/>
    <w:rsid w:val="008B4697"/>
    <w:rsid w:val="008B531D"/>
    <w:rsid w:val="008B6007"/>
    <w:rsid w:val="008B61BD"/>
    <w:rsid w:val="008B6E48"/>
    <w:rsid w:val="008B7380"/>
    <w:rsid w:val="008C05E4"/>
    <w:rsid w:val="008C0CE3"/>
    <w:rsid w:val="008C2CDD"/>
    <w:rsid w:val="008C3397"/>
    <w:rsid w:val="008C460C"/>
    <w:rsid w:val="008C5323"/>
    <w:rsid w:val="008C5438"/>
    <w:rsid w:val="008C589C"/>
    <w:rsid w:val="008C592E"/>
    <w:rsid w:val="008C5B53"/>
    <w:rsid w:val="008C72B0"/>
    <w:rsid w:val="008D04AB"/>
    <w:rsid w:val="008D09BF"/>
    <w:rsid w:val="008D15B4"/>
    <w:rsid w:val="008D27D8"/>
    <w:rsid w:val="008D40A7"/>
    <w:rsid w:val="008D4B40"/>
    <w:rsid w:val="008D4E31"/>
    <w:rsid w:val="008D5464"/>
    <w:rsid w:val="008D585F"/>
    <w:rsid w:val="008D6F77"/>
    <w:rsid w:val="008D7095"/>
    <w:rsid w:val="008D732D"/>
    <w:rsid w:val="008D7FB3"/>
    <w:rsid w:val="008E00C8"/>
    <w:rsid w:val="008E093C"/>
    <w:rsid w:val="008E2303"/>
    <w:rsid w:val="008E4A61"/>
    <w:rsid w:val="008E4C03"/>
    <w:rsid w:val="008E4F75"/>
    <w:rsid w:val="008E53B3"/>
    <w:rsid w:val="008E5497"/>
    <w:rsid w:val="008E5EF7"/>
    <w:rsid w:val="008E6283"/>
    <w:rsid w:val="008E6918"/>
    <w:rsid w:val="008E79FA"/>
    <w:rsid w:val="008F003C"/>
    <w:rsid w:val="008F0979"/>
    <w:rsid w:val="008F0B70"/>
    <w:rsid w:val="008F1466"/>
    <w:rsid w:val="008F15EF"/>
    <w:rsid w:val="008F181D"/>
    <w:rsid w:val="008F19D8"/>
    <w:rsid w:val="008F1FCD"/>
    <w:rsid w:val="008F6B3E"/>
    <w:rsid w:val="008F7073"/>
    <w:rsid w:val="008F71A3"/>
    <w:rsid w:val="008F768E"/>
    <w:rsid w:val="009012F9"/>
    <w:rsid w:val="00901940"/>
    <w:rsid w:val="009051F4"/>
    <w:rsid w:val="009065BF"/>
    <w:rsid w:val="00906B0B"/>
    <w:rsid w:val="0090727C"/>
    <w:rsid w:val="0091001B"/>
    <w:rsid w:val="0091064A"/>
    <w:rsid w:val="00911133"/>
    <w:rsid w:val="00911C88"/>
    <w:rsid w:val="009142B2"/>
    <w:rsid w:val="009150BD"/>
    <w:rsid w:val="00916101"/>
    <w:rsid w:val="0091612C"/>
    <w:rsid w:val="00916D01"/>
    <w:rsid w:val="00917D0D"/>
    <w:rsid w:val="009205E2"/>
    <w:rsid w:val="00920E41"/>
    <w:rsid w:val="0092144E"/>
    <w:rsid w:val="0092259E"/>
    <w:rsid w:val="00924A90"/>
    <w:rsid w:val="00926869"/>
    <w:rsid w:val="00926D1F"/>
    <w:rsid w:val="00926F7B"/>
    <w:rsid w:val="0092762B"/>
    <w:rsid w:val="009276F4"/>
    <w:rsid w:val="00930287"/>
    <w:rsid w:val="00932460"/>
    <w:rsid w:val="00933BF1"/>
    <w:rsid w:val="009363D5"/>
    <w:rsid w:val="0093654D"/>
    <w:rsid w:val="00936796"/>
    <w:rsid w:val="00936F6A"/>
    <w:rsid w:val="0094019C"/>
    <w:rsid w:val="00940458"/>
    <w:rsid w:val="00940C17"/>
    <w:rsid w:val="00942C88"/>
    <w:rsid w:val="00943156"/>
    <w:rsid w:val="00944CDC"/>
    <w:rsid w:val="009454F2"/>
    <w:rsid w:val="00946ACF"/>
    <w:rsid w:val="00952292"/>
    <w:rsid w:val="00952C4B"/>
    <w:rsid w:val="00952D3B"/>
    <w:rsid w:val="00955441"/>
    <w:rsid w:val="009567A1"/>
    <w:rsid w:val="00956E00"/>
    <w:rsid w:val="009579B2"/>
    <w:rsid w:val="009606C1"/>
    <w:rsid w:val="009614CC"/>
    <w:rsid w:val="0096183E"/>
    <w:rsid w:val="009632B9"/>
    <w:rsid w:val="009635BF"/>
    <w:rsid w:val="00963BD7"/>
    <w:rsid w:val="009658BF"/>
    <w:rsid w:val="009674A9"/>
    <w:rsid w:val="00967FE9"/>
    <w:rsid w:val="00970709"/>
    <w:rsid w:val="00971621"/>
    <w:rsid w:val="00972C89"/>
    <w:rsid w:val="009731F4"/>
    <w:rsid w:val="00973371"/>
    <w:rsid w:val="009758DF"/>
    <w:rsid w:val="00975A71"/>
    <w:rsid w:val="009769E9"/>
    <w:rsid w:val="00976F4E"/>
    <w:rsid w:val="00980B65"/>
    <w:rsid w:val="00981340"/>
    <w:rsid w:val="00981DB2"/>
    <w:rsid w:val="00982F31"/>
    <w:rsid w:val="009835CB"/>
    <w:rsid w:val="00984E51"/>
    <w:rsid w:val="00985D44"/>
    <w:rsid w:val="00986B03"/>
    <w:rsid w:val="00986BE3"/>
    <w:rsid w:val="009870A5"/>
    <w:rsid w:val="00990404"/>
    <w:rsid w:val="00992067"/>
    <w:rsid w:val="009933E1"/>
    <w:rsid w:val="009954ED"/>
    <w:rsid w:val="00995D8E"/>
    <w:rsid w:val="009977A7"/>
    <w:rsid w:val="009A1289"/>
    <w:rsid w:val="009A18E6"/>
    <w:rsid w:val="009A3416"/>
    <w:rsid w:val="009A3811"/>
    <w:rsid w:val="009A412E"/>
    <w:rsid w:val="009A66A2"/>
    <w:rsid w:val="009A6A3B"/>
    <w:rsid w:val="009A6D8F"/>
    <w:rsid w:val="009A71AC"/>
    <w:rsid w:val="009A753E"/>
    <w:rsid w:val="009B07C8"/>
    <w:rsid w:val="009B08C5"/>
    <w:rsid w:val="009B15F6"/>
    <w:rsid w:val="009B184E"/>
    <w:rsid w:val="009B2588"/>
    <w:rsid w:val="009B3292"/>
    <w:rsid w:val="009B4105"/>
    <w:rsid w:val="009B4527"/>
    <w:rsid w:val="009B5B07"/>
    <w:rsid w:val="009B5B1B"/>
    <w:rsid w:val="009B5B5A"/>
    <w:rsid w:val="009B5BD8"/>
    <w:rsid w:val="009B7416"/>
    <w:rsid w:val="009B7C4A"/>
    <w:rsid w:val="009C2CDA"/>
    <w:rsid w:val="009C518A"/>
    <w:rsid w:val="009C569A"/>
    <w:rsid w:val="009D1D69"/>
    <w:rsid w:val="009D2A10"/>
    <w:rsid w:val="009D477F"/>
    <w:rsid w:val="009D5C0B"/>
    <w:rsid w:val="009D6C1E"/>
    <w:rsid w:val="009D7A31"/>
    <w:rsid w:val="009D7E28"/>
    <w:rsid w:val="009E32AF"/>
    <w:rsid w:val="009E3D39"/>
    <w:rsid w:val="009E527D"/>
    <w:rsid w:val="009E5D2D"/>
    <w:rsid w:val="009F023A"/>
    <w:rsid w:val="009F024F"/>
    <w:rsid w:val="009F0FE0"/>
    <w:rsid w:val="009F142C"/>
    <w:rsid w:val="009F1814"/>
    <w:rsid w:val="009F1893"/>
    <w:rsid w:val="009F2E83"/>
    <w:rsid w:val="009F3D98"/>
    <w:rsid w:val="009F49DF"/>
    <w:rsid w:val="009F4DF7"/>
    <w:rsid w:val="009F6EB2"/>
    <w:rsid w:val="009F767B"/>
    <w:rsid w:val="00A00DCD"/>
    <w:rsid w:val="00A01A29"/>
    <w:rsid w:val="00A033C5"/>
    <w:rsid w:val="00A05713"/>
    <w:rsid w:val="00A06AD3"/>
    <w:rsid w:val="00A07E71"/>
    <w:rsid w:val="00A07F67"/>
    <w:rsid w:val="00A10CEE"/>
    <w:rsid w:val="00A12673"/>
    <w:rsid w:val="00A12A16"/>
    <w:rsid w:val="00A130C7"/>
    <w:rsid w:val="00A13461"/>
    <w:rsid w:val="00A14C7E"/>
    <w:rsid w:val="00A14CD4"/>
    <w:rsid w:val="00A176EF"/>
    <w:rsid w:val="00A20213"/>
    <w:rsid w:val="00A20342"/>
    <w:rsid w:val="00A21F4E"/>
    <w:rsid w:val="00A251E2"/>
    <w:rsid w:val="00A25498"/>
    <w:rsid w:val="00A25738"/>
    <w:rsid w:val="00A259BF"/>
    <w:rsid w:val="00A2610B"/>
    <w:rsid w:val="00A2648F"/>
    <w:rsid w:val="00A272B7"/>
    <w:rsid w:val="00A2732C"/>
    <w:rsid w:val="00A27EB3"/>
    <w:rsid w:val="00A30980"/>
    <w:rsid w:val="00A34097"/>
    <w:rsid w:val="00A3413B"/>
    <w:rsid w:val="00A34733"/>
    <w:rsid w:val="00A34AFE"/>
    <w:rsid w:val="00A34EC0"/>
    <w:rsid w:val="00A36444"/>
    <w:rsid w:val="00A365D1"/>
    <w:rsid w:val="00A368A8"/>
    <w:rsid w:val="00A374B0"/>
    <w:rsid w:val="00A407B7"/>
    <w:rsid w:val="00A40F7D"/>
    <w:rsid w:val="00A41348"/>
    <w:rsid w:val="00A415A3"/>
    <w:rsid w:val="00A41DA4"/>
    <w:rsid w:val="00A41E63"/>
    <w:rsid w:val="00A42D28"/>
    <w:rsid w:val="00A43BE1"/>
    <w:rsid w:val="00A44513"/>
    <w:rsid w:val="00A4518F"/>
    <w:rsid w:val="00A455D9"/>
    <w:rsid w:val="00A45C25"/>
    <w:rsid w:val="00A463EC"/>
    <w:rsid w:val="00A47725"/>
    <w:rsid w:val="00A50011"/>
    <w:rsid w:val="00A505C0"/>
    <w:rsid w:val="00A50E32"/>
    <w:rsid w:val="00A50E97"/>
    <w:rsid w:val="00A51BA8"/>
    <w:rsid w:val="00A52C34"/>
    <w:rsid w:val="00A53A81"/>
    <w:rsid w:val="00A53DEA"/>
    <w:rsid w:val="00A54EE5"/>
    <w:rsid w:val="00A55F0D"/>
    <w:rsid w:val="00A5600A"/>
    <w:rsid w:val="00A5616C"/>
    <w:rsid w:val="00A57A7D"/>
    <w:rsid w:val="00A57A9C"/>
    <w:rsid w:val="00A6033D"/>
    <w:rsid w:val="00A6161F"/>
    <w:rsid w:val="00A6317C"/>
    <w:rsid w:val="00A645C6"/>
    <w:rsid w:val="00A65F62"/>
    <w:rsid w:val="00A665C5"/>
    <w:rsid w:val="00A66642"/>
    <w:rsid w:val="00A70395"/>
    <w:rsid w:val="00A735C3"/>
    <w:rsid w:val="00A73CD9"/>
    <w:rsid w:val="00A7427E"/>
    <w:rsid w:val="00A74291"/>
    <w:rsid w:val="00A749E4"/>
    <w:rsid w:val="00A75109"/>
    <w:rsid w:val="00A754D6"/>
    <w:rsid w:val="00A75B96"/>
    <w:rsid w:val="00A76089"/>
    <w:rsid w:val="00A77C4A"/>
    <w:rsid w:val="00A80219"/>
    <w:rsid w:val="00A80E2C"/>
    <w:rsid w:val="00A82ED8"/>
    <w:rsid w:val="00A83EC5"/>
    <w:rsid w:val="00A851A9"/>
    <w:rsid w:val="00A91FDF"/>
    <w:rsid w:val="00A922B9"/>
    <w:rsid w:val="00A92DBA"/>
    <w:rsid w:val="00A9404F"/>
    <w:rsid w:val="00A94253"/>
    <w:rsid w:val="00A946EA"/>
    <w:rsid w:val="00A95B16"/>
    <w:rsid w:val="00A95EFA"/>
    <w:rsid w:val="00A95F9B"/>
    <w:rsid w:val="00A96C36"/>
    <w:rsid w:val="00A974A3"/>
    <w:rsid w:val="00A97635"/>
    <w:rsid w:val="00A97803"/>
    <w:rsid w:val="00A97D88"/>
    <w:rsid w:val="00AA14A9"/>
    <w:rsid w:val="00AA1EDB"/>
    <w:rsid w:val="00AA20FC"/>
    <w:rsid w:val="00AA256F"/>
    <w:rsid w:val="00AA4DCF"/>
    <w:rsid w:val="00AA50AF"/>
    <w:rsid w:val="00AA58F9"/>
    <w:rsid w:val="00AA5E4F"/>
    <w:rsid w:val="00AA6FE6"/>
    <w:rsid w:val="00AA71F0"/>
    <w:rsid w:val="00AA7201"/>
    <w:rsid w:val="00AA7AAF"/>
    <w:rsid w:val="00AB01A4"/>
    <w:rsid w:val="00AB049C"/>
    <w:rsid w:val="00AB04C3"/>
    <w:rsid w:val="00AB0A9C"/>
    <w:rsid w:val="00AB0CF4"/>
    <w:rsid w:val="00AB1519"/>
    <w:rsid w:val="00AB1C2F"/>
    <w:rsid w:val="00AB1D37"/>
    <w:rsid w:val="00AB2796"/>
    <w:rsid w:val="00AB338A"/>
    <w:rsid w:val="00AB7A26"/>
    <w:rsid w:val="00AB7B50"/>
    <w:rsid w:val="00AB7EBA"/>
    <w:rsid w:val="00AC10D8"/>
    <w:rsid w:val="00AC120D"/>
    <w:rsid w:val="00AC2EA0"/>
    <w:rsid w:val="00AC3FDE"/>
    <w:rsid w:val="00AC64F4"/>
    <w:rsid w:val="00AC6B39"/>
    <w:rsid w:val="00AC6ED6"/>
    <w:rsid w:val="00AC7138"/>
    <w:rsid w:val="00AC74D5"/>
    <w:rsid w:val="00AC77B5"/>
    <w:rsid w:val="00AD0BC0"/>
    <w:rsid w:val="00AD119C"/>
    <w:rsid w:val="00AD349B"/>
    <w:rsid w:val="00AD366F"/>
    <w:rsid w:val="00AD4414"/>
    <w:rsid w:val="00AD4DC6"/>
    <w:rsid w:val="00AD5DE4"/>
    <w:rsid w:val="00AD78F1"/>
    <w:rsid w:val="00AD7ABC"/>
    <w:rsid w:val="00AD7C67"/>
    <w:rsid w:val="00AD7E7D"/>
    <w:rsid w:val="00AD7F4B"/>
    <w:rsid w:val="00AE3DC6"/>
    <w:rsid w:val="00AE4006"/>
    <w:rsid w:val="00AE4A7A"/>
    <w:rsid w:val="00AE4AD7"/>
    <w:rsid w:val="00AE4B71"/>
    <w:rsid w:val="00AE5209"/>
    <w:rsid w:val="00AE5C13"/>
    <w:rsid w:val="00AE6297"/>
    <w:rsid w:val="00AE65F5"/>
    <w:rsid w:val="00AE70CB"/>
    <w:rsid w:val="00AE79FC"/>
    <w:rsid w:val="00AE7EFC"/>
    <w:rsid w:val="00AF144B"/>
    <w:rsid w:val="00AF3D93"/>
    <w:rsid w:val="00AF4C92"/>
    <w:rsid w:val="00AF5275"/>
    <w:rsid w:val="00AF5DE3"/>
    <w:rsid w:val="00AF7A9A"/>
    <w:rsid w:val="00AF7C85"/>
    <w:rsid w:val="00B00A53"/>
    <w:rsid w:val="00B0227C"/>
    <w:rsid w:val="00B02707"/>
    <w:rsid w:val="00B02835"/>
    <w:rsid w:val="00B02DCF"/>
    <w:rsid w:val="00B07946"/>
    <w:rsid w:val="00B07EE4"/>
    <w:rsid w:val="00B103B3"/>
    <w:rsid w:val="00B10772"/>
    <w:rsid w:val="00B11928"/>
    <w:rsid w:val="00B11D9A"/>
    <w:rsid w:val="00B11F28"/>
    <w:rsid w:val="00B125F6"/>
    <w:rsid w:val="00B12A06"/>
    <w:rsid w:val="00B13045"/>
    <w:rsid w:val="00B137A6"/>
    <w:rsid w:val="00B17033"/>
    <w:rsid w:val="00B20851"/>
    <w:rsid w:val="00B20F88"/>
    <w:rsid w:val="00B22B61"/>
    <w:rsid w:val="00B22BFE"/>
    <w:rsid w:val="00B22FFF"/>
    <w:rsid w:val="00B2340D"/>
    <w:rsid w:val="00B23A8F"/>
    <w:rsid w:val="00B242AD"/>
    <w:rsid w:val="00B265EA"/>
    <w:rsid w:val="00B267DD"/>
    <w:rsid w:val="00B307D3"/>
    <w:rsid w:val="00B30AA0"/>
    <w:rsid w:val="00B31FBA"/>
    <w:rsid w:val="00B324EB"/>
    <w:rsid w:val="00B3411C"/>
    <w:rsid w:val="00B34E7E"/>
    <w:rsid w:val="00B35873"/>
    <w:rsid w:val="00B37AD9"/>
    <w:rsid w:val="00B37F05"/>
    <w:rsid w:val="00B4028B"/>
    <w:rsid w:val="00B40829"/>
    <w:rsid w:val="00B42E1F"/>
    <w:rsid w:val="00B430E6"/>
    <w:rsid w:val="00B43352"/>
    <w:rsid w:val="00B45B02"/>
    <w:rsid w:val="00B460A3"/>
    <w:rsid w:val="00B468B5"/>
    <w:rsid w:val="00B50673"/>
    <w:rsid w:val="00B52A08"/>
    <w:rsid w:val="00B53208"/>
    <w:rsid w:val="00B53C2A"/>
    <w:rsid w:val="00B53E2B"/>
    <w:rsid w:val="00B54D0A"/>
    <w:rsid w:val="00B551A3"/>
    <w:rsid w:val="00B560DC"/>
    <w:rsid w:val="00B56E9C"/>
    <w:rsid w:val="00B57242"/>
    <w:rsid w:val="00B57B90"/>
    <w:rsid w:val="00B617A1"/>
    <w:rsid w:val="00B624A6"/>
    <w:rsid w:val="00B6359B"/>
    <w:rsid w:val="00B64903"/>
    <w:rsid w:val="00B64C50"/>
    <w:rsid w:val="00B658E6"/>
    <w:rsid w:val="00B65E46"/>
    <w:rsid w:val="00B676E5"/>
    <w:rsid w:val="00B67A46"/>
    <w:rsid w:val="00B67F19"/>
    <w:rsid w:val="00B7108B"/>
    <w:rsid w:val="00B71162"/>
    <w:rsid w:val="00B719AB"/>
    <w:rsid w:val="00B73546"/>
    <w:rsid w:val="00B74974"/>
    <w:rsid w:val="00B74B45"/>
    <w:rsid w:val="00B7532C"/>
    <w:rsid w:val="00B7670A"/>
    <w:rsid w:val="00B7755E"/>
    <w:rsid w:val="00B80D69"/>
    <w:rsid w:val="00B8112B"/>
    <w:rsid w:val="00B823AA"/>
    <w:rsid w:val="00B84117"/>
    <w:rsid w:val="00B853A9"/>
    <w:rsid w:val="00B86097"/>
    <w:rsid w:val="00B867E8"/>
    <w:rsid w:val="00B87FB4"/>
    <w:rsid w:val="00B9008E"/>
    <w:rsid w:val="00B90A61"/>
    <w:rsid w:val="00B90B89"/>
    <w:rsid w:val="00B93386"/>
    <w:rsid w:val="00B938C6"/>
    <w:rsid w:val="00B93AE0"/>
    <w:rsid w:val="00B95671"/>
    <w:rsid w:val="00B97B13"/>
    <w:rsid w:val="00BA137B"/>
    <w:rsid w:val="00BA18A0"/>
    <w:rsid w:val="00BA327F"/>
    <w:rsid w:val="00BA3747"/>
    <w:rsid w:val="00BA45DB"/>
    <w:rsid w:val="00BA475E"/>
    <w:rsid w:val="00BA65A8"/>
    <w:rsid w:val="00BB0C88"/>
    <w:rsid w:val="00BB1611"/>
    <w:rsid w:val="00BB1AF3"/>
    <w:rsid w:val="00BB1C9E"/>
    <w:rsid w:val="00BB22B5"/>
    <w:rsid w:val="00BB30A0"/>
    <w:rsid w:val="00BB362B"/>
    <w:rsid w:val="00BB3740"/>
    <w:rsid w:val="00BB3C01"/>
    <w:rsid w:val="00BB4D75"/>
    <w:rsid w:val="00BB5850"/>
    <w:rsid w:val="00BB5D47"/>
    <w:rsid w:val="00BB7270"/>
    <w:rsid w:val="00BB73B5"/>
    <w:rsid w:val="00BC0B2F"/>
    <w:rsid w:val="00BC12BB"/>
    <w:rsid w:val="00BC3815"/>
    <w:rsid w:val="00BC69EF"/>
    <w:rsid w:val="00BC70B1"/>
    <w:rsid w:val="00BC7F30"/>
    <w:rsid w:val="00BD06C4"/>
    <w:rsid w:val="00BD0B5B"/>
    <w:rsid w:val="00BD0D78"/>
    <w:rsid w:val="00BD1791"/>
    <w:rsid w:val="00BD1988"/>
    <w:rsid w:val="00BD22AB"/>
    <w:rsid w:val="00BD312D"/>
    <w:rsid w:val="00BD38B0"/>
    <w:rsid w:val="00BD3D11"/>
    <w:rsid w:val="00BD40D4"/>
    <w:rsid w:val="00BD4287"/>
    <w:rsid w:val="00BD4ED8"/>
    <w:rsid w:val="00BD5736"/>
    <w:rsid w:val="00BD578A"/>
    <w:rsid w:val="00BD62D7"/>
    <w:rsid w:val="00BD7491"/>
    <w:rsid w:val="00BD78E9"/>
    <w:rsid w:val="00BE0C1C"/>
    <w:rsid w:val="00BE12D6"/>
    <w:rsid w:val="00BE312D"/>
    <w:rsid w:val="00BE3DD5"/>
    <w:rsid w:val="00BE4C10"/>
    <w:rsid w:val="00BE5753"/>
    <w:rsid w:val="00BE68C4"/>
    <w:rsid w:val="00BF02DA"/>
    <w:rsid w:val="00BF02FC"/>
    <w:rsid w:val="00BF238E"/>
    <w:rsid w:val="00BF276A"/>
    <w:rsid w:val="00BF2F18"/>
    <w:rsid w:val="00BF2F3F"/>
    <w:rsid w:val="00BF3D6D"/>
    <w:rsid w:val="00BF3E36"/>
    <w:rsid w:val="00BF4184"/>
    <w:rsid w:val="00BF4D39"/>
    <w:rsid w:val="00BF5C35"/>
    <w:rsid w:val="00BF6B4D"/>
    <w:rsid w:val="00BF6F32"/>
    <w:rsid w:val="00BF75B7"/>
    <w:rsid w:val="00BF770B"/>
    <w:rsid w:val="00BF78F8"/>
    <w:rsid w:val="00BF7BCD"/>
    <w:rsid w:val="00C00BF2"/>
    <w:rsid w:val="00C00D45"/>
    <w:rsid w:val="00C015DB"/>
    <w:rsid w:val="00C05764"/>
    <w:rsid w:val="00C0601E"/>
    <w:rsid w:val="00C078DF"/>
    <w:rsid w:val="00C07BCB"/>
    <w:rsid w:val="00C11E63"/>
    <w:rsid w:val="00C1373E"/>
    <w:rsid w:val="00C14BC7"/>
    <w:rsid w:val="00C15602"/>
    <w:rsid w:val="00C1722F"/>
    <w:rsid w:val="00C176D9"/>
    <w:rsid w:val="00C206AC"/>
    <w:rsid w:val="00C22A1A"/>
    <w:rsid w:val="00C22AB7"/>
    <w:rsid w:val="00C23AB3"/>
    <w:rsid w:val="00C2483B"/>
    <w:rsid w:val="00C24919"/>
    <w:rsid w:val="00C24F07"/>
    <w:rsid w:val="00C25419"/>
    <w:rsid w:val="00C25C24"/>
    <w:rsid w:val="00C25E22"/>
    <w:rsid w:val="00C25EC9"/>
    <w:rsid w:val="00C269C3"/>
    <w:rsid w:val="00C26E10"/>
    <w:rsid w:val="00C272E2"/>
    <w:rsid w:val="00C27D4B"/>
    <w:rsid w:val="00C30415"/>
    <w:rsid w:val="00C30665"/>
    <w:rsid w:val="00C31197"/>
    <w:rsid w:val="00C31B92"/>
    <w:rsid w:val="00C31D30"/>
    <w:rsid w:val="00C336E8"/>
    <w:rsid w:val="00C33B6E"/>
    <w:rsid w:val="00C34B79"/>
    <w:rsid w:val="00C37026"/>
    <w:rsid w:val="00C37329"/>
    <w:rsid w:val="00C4110C"/>
    <w:rsid w:val="00C41DE5"/>
    <w:rsid w:val="00C427C3"/>
    <w:rsid w:val="00C437E8"/>
    <w:rsid w:val="00C474DD"/>
    <w:rsid w:val="00C50348"/>
    <w:rsid w:val="00C51BC2"/>
    <w:rsid w:val="00C51FAE"/>
    <w:rsid w:val="00C52215"/>
    <w:rsid w:val="00C539D3"/>
    <w:rsid w:val="00C53BCB"/>
    <w:rsid w:val="00C54619"/>
    <w:rsid w:val="00C56C04"/>
    <w:rsid w:val="00C5739D"/>
    <w:rsid w:val="00C648F7"/>
    <w:rsid w:val="00C656C2"/>
    <w:rsid w:val="00C6673E"/>
    <w:rsid w:val="00C66F89"/>
    <w:rsid w:val="00C67347"/>
    <w:rsid w:val="00C67876"/>
    <w:rsid w:val="00C678BD"/>
    <w:rsid w:val="00C7244C"/>
    <w:rsid w:val="00C74E46"/>
    <w:rsid w:val="00C75659"/>
    <w:rsid w:val="00C76EBF"/>
    <w:rsid w:val="00C81D51"/>
    <w:rsid w:val="00C82093"/>
    <w:rsid w:val="00C82EF6"/>
    <w:rsid w:val="00C83F16"/>
    <w:rsid w:val="00C84423"/>
    <w:rsid w:val="00C8450D"/>
    <w:rsid w:val="00C84962"/>
    <w:rsid w:val="00C865D5"/>
    <w:rsid w:val="00C87911"/>
    <w:rsid w:val="00C87EAF"/>
    <w:rsid w:val="00C9169A"/>
    <w:rsid w:val="00C93F20"/>
    <w:rsid w:val="00C943B5"/>
    <w:rsid w:val="00C945AD"/>
    <w:rsid w:val="00C945C5"/>
    <w:rsid w:val="00C95C79"/>
    <w:rsid w:val="00C96F0F"/>
    <w:rsid w:val="00C97071"/>
    <w:rsid w:val="00C9775C"/>
    <w:rsid w:val="00CA03DE"/>
    <w:rsid w:val="00CA0489"/>
    <w:rsid w:val="00CA0603"/>
    <w:rsid w:val="00CA1AB7"/>
    <w:rsid w:val="00CA3482"/>
    <w:rsid w:val="00CA4E4A"/>
    <w:rsid w:val="00CA4F51"/>
    <w:rsid w:val="00CA5A9E"/>
    <w:rsid w:val="00CA608F"/>
    <w:rsid w:val="00CB1E84"/>
    <w:rsid w:val="00CB352F"/>
    <w:rsid w:val="00CB3AAB"/>
    <w:rsid w:val="00CB4BA2"/>
    <w:rsid w:val="00CB4E64"/>
    <w:rsid w:val="00CB5201"/>
    <w:rsid w:val="00CB53AB"/>
    <w:rsid w:val="00CB7066"/>
    <w:rsid w:val="00CB7AD1"/>
    <w:rsid w:val="00CC095F"/>
    <w:rsid w:val="00CC096D"/>
    <w:rsid w:val="00CC0C0A"/>
    <w:rsid w:val="00CC2C40"/>
    <w:rsid w:val="00CC2C4D"/>
    <w:rsid w:val="00CC3193"/>
    <w:rsid w:val="00CC386E"/>
    <w:rsid w:val="00CC3C48"/>
    <w:rsid w:val="00CC4257"/>
    <w:rsid w:val="00CC42C7"/>
    <w:rsid w:val="00CC44D0"/>
    <w:rsid w:val="00CC490A"/>
    <w:rsid w:val="00CC6977"/>
    <w:rsid w:val="00CC6D12"/>
    <w:rsid w:val="00CC7349"/>
    <w:rsid w:val="00CC77EF"/>
    <w:rsid w:val="00CD0C92"/>
    <w:rsid w:val="00CD2272"/>
    <w:rsid w:val="00CD2CD5"/>
    <w:rsid w:val="00CD3697"/>
    <w:rsid w:val="00CD4051"/>
    <w:rsid w:val="00CD5892"/>
    <w:rsid w:val="00CD60CE"/>
    <w:rsid w:val="00CD61D3"/>
    <w:rsid w:val="00CD63A9"/>
    <w:rsid w:val="00CD6E39"/>
    <w:rsid w:val="00CD70BD"/>
    <w:rsid w:val="00CE1915"/>
    <w:rsid w:val="00CE1E6C"/>
    <w:rsid w:val="00CE27FC"/>
    <w:rsid w:val="00CE2C80"/>
    <w:rsid w:val="00CE32F0"/>
    <w:rsid w:val="00CE50E5"/>
    <w:rsid w:val="00CE56A2"/>
    <w:rsid w:val="00CE64C6"/>
    <w:rsid w:val="00CE6B7B"/>
    <w:rsid w:val="00CE743D"/>
    <w:rsid w:val="00CF0190"/>
    <w:rsid w:val="00CF0B8A"/>
    <w:rsid w:val="00CF2571"/>
    <w:rsid w:val="00CF2A3B"/>
    <w:rsid w:val="00CF310D"/>
    <w:rsid w:val="00CF328C"/>
    <w:rsid w:val="00CF34AE"/>
    <w:rsid w:val="00CF492D"/>
    <w:rsid w:val="00CF5695"/>
    <w:rsid w:val="00CF6477"/>
    <w:rsid w:val="00CF6E91"/>
    <w:rsid w:val="00CF7868"/>
    <w:rsid w:val="00CF7A36"/>
    <w:rsid w:val="00D00905"/>
    <w:rsid w:val="00D00DBB"/>
    <w:rsid w:val="00D00F2D"/>
    <w:rsid w:val="00D01172"/>
    <w:rsid w:val="00D01404"/>
    <w:rsid w:val="00D039DB"/>
    <w:rsid w:val="00D03EA9"/>
    <w:rsid w:val="00D03F38"/>
    <w:rsid w:val="00D05BB8"/>
    <w:rsid w:val="00D06032"/>
    <w:rsid w:val="00D061CE"/>
    <w:rsid w:val="00D06C84"/>
    <w:rsid w:val="00D0790F"/>
    <w:rsid w:val="00D104B5"/>
    <w:rsid w:val="00D12791"/>
    <w:rsid w:val="00D174A4"/>
    <w:rsid w:val="00D20951"/>
    <w:rsid w:val="00D20CD8"/>
    <w:rsid w:val="00D20EEE"/>
    <w:rsid w:val="00D21EC8"/>
    <w:rsid w:val="00D222BD"/>
    <w:rsid w:val="00D24476"/>
    <w:rsid w:val="00D248C8"/>
    <w:rsid w:val="00D249C8"/>
    <w:rsid w:val="00D2567D"/>
    <w:rsid w:val="00D259D8"/>
    <w:rsid w:val="00D2640F"/>
    <w:rsid w:val="00D27AFF"/>
    <w:rsid w:val="00D30FB2"/>
    <w:rsid w:val="00D31138"/>
    <w:rsid w:val="00D31DA4"/>
    <w:rsid w:val="00D32C0C"/>
    <w:rsid w:val="00D35274"/>
    <w:rsid w:val="00D40CB6"/>
    <w:rsid w:val="00D4118E"/>
    <w:rsid w:val="00D434AE"/>
    <w:rsid w:val="00D457DD"/>
    <w:rsid w:val="00D47A98"/>
    <w:rsid w:val="00D508A7"/>
    <w:rsid w:val="00D51483"/>
    <w:rsid w:val="00D52D33"/>
    <w:rsid w:val="00D5394D"/>
    <w:rsid w:val="00D53ACD"/>
    <w:rsid w:val="00D54F66"/>
    <w:rsid w:val="00D5533E"/>
    <w:rsid w:val="00D55355"/>
    <w:rsid w:val="00D55819"/>
    <w:rsid w:val="00D568A8"/>
    <w:rsid w:val="00D579A5"/>
    <w:rsid w:val="00D60399"/>
    <w:rsid w:val="00D605B5"/>
    <w:rsid w:val="00D607F5"/>
    <w:rsid w:val="00D617A7"/>
    <w:rsid w:val="00D61F6B"/>
    <w:rsid w:val="00D63449"/>
    <w:rsid w:val="00D645DA"/>
    <w:rsid w:val="00D6473B"/>
    <w:rsid w:val="00D64B95"/>
    <w:rsid w:val="00D65131"/>
    <w:rsid w:val="00D65586"/>
    <w:rsid w:val="00D701B6"/>
    <w:rsid w:val="00D705D2"/>
    <w:rsid w:val="00D714E4"/>
    <w:rsid w:val="00D72FCE"/>
    <w:rsid w:val="00D7525E"/>
    <w:rsid w:val="00D75B3B"/>
    <w:rsid w:val="00D76F43"/>
    <w:rsid w:val="00D80B1A"/>
    <w:rsid w:val="00D80D03"/>
    <w:rsid w:val="00D80DAE"/>
    <w:rsid w:val="00D80EA1"/>
    <w:rsid w:val="00D81B1C"/>
    <w:rsid w:val="00D81CD1"/>
    <w:rsid w:val="00D82316"/>
    <w:rsid w:val="00D82732"/>
    <w:rsid w:val="00D83ABB"/>
    <w:rsid w:val="00D85B68"/>
    <w:rsid w:val="00D85F65"/>
    <w:rsid w:val="00D87D5F"/>
    <w:rsid w:val="00D901B7"/>
    <w:rsid w:val="00D90639"/>
    <w:rsid w:val="00D90891"/>
    <w:rsid w:val="00D93A4B"/>
    <w:rsid w:val="00D94164"/>
    <w:rsid w:val="00D967AC"/>
    <w:rsid w:val="00D97309"/>
    <w:rsid w:val="00D978F7"/>
    <w:rsid w:val="00D97D84"/>
    <w:rsid w:val="00DA0324"/>
    <w:rsid w:val="00DA0B07"/>
    <w:rsid w:val="00DA1451"/>
    <w:rsid w:val="00DA23C4"/>
    <w:rsid w:val="00DA2A2B"/>
    <w:rsid w:val="00DA2BC0"/>
    <w:rsid w:val="00DA2F3D"/>
    <w:rsid w:val="00DA2F83"/>
    <w:rsid w:val="00DA59AC"/>
    <w:rsid w:val="00DA6496"/>
    <w:rsid w:val="00DA7986"/>
    <w:rsid w:val="00DB08F8"/>
    <w:rsid w:val="00DB1433"/>
    <w:rsid w:val="00DB2FFC"/>
    <w:rsid w:val="00DB4CF7"/>
    <w:rsid w:val="00DB7140"/>
    <w:rsid w:val="00DB73B0"/>
    <w:rsid w:val="00DB77AB"/>
    <w:rsid w:val="00DC081C"/>
    <w:rsid w:val="00DC0E10"/>
    <w:rsid w:val="00DC1CDB"/>
    <w:rsid w:val="00DC334D"/>
    <w:rsid w:val="00DC43FC"/>
    <w:rsid w:val="00DC4C63"/>
    <w:rsid w:val="00DC5859"/>
    <w:rsid w:val="00DC7505"/>
    <w:rsid w:val="00DD005E"/>
    <w:rsid w:val="00DD0375"/>
    <w:rsid w:val="00DD0743"/>
    <w:rsid w:val="00DD0967"/>
    <w:rsid w:val="00DD183C"/>
    <w:rsid w:val="00DD1C30"/>
    <w:rsid w:val="00DD2EE2"/>
    <w:rsid w:val="00DD3324"/>
    <w:rsid w:val="00DD4584"/>
    <w:rsid w:val="00DD46A7"/>
    <w:rsid w:val="00DD4B99"/>
    <w:rsid w:val="00DD4D43"/>
    <w:rsid w:val="00DD5A22"/>
    <w:rsid w:val="00DD65E5"/>
    <w:rsid w:val="00DD7E22"/>
    <w:rsid w:val="00DE06CA"/>
    <w:rsid w:val="00DE2EBF"/>
    <w:rsid w:val="00DE31D7"/>
    <w:rsid w:val="00DE3A23"/>
    <w:rsid w:val="00DE4C52"/>
    <w:rsid w:val="00DE56EF"/>
    <w:rsid w:val="00DE5DAB"/>
    <w:rsid w:val="00DE6A30"/>
    <w:rsid w:val="00DE6AA3"/>
    <w:rsid w:val="00DE7FC4"/>
    <w:rsid w:val="00DF4EE5"/>
    <w:rsid w:val="00DF4F7B"/>
    <w:rsid w:val="00DF56E3"/>
    <w:rsid w:val="00DF6DCF"/>
    <w:rsid w:val="00DF72E8"/>
    <w:rsid w:val="00DF7365"/>
    <w:rsid w:val="00DF7CB8"/>
    <w:rsid w:val="00E0122A"/>
    <w:rsid w:val="00E01498"/>
    <w:rsid w:val="00E02010"/>
    <w:rsid w:val="00E02043"/>
    <w:rsid w:val="00E034E9"/>
    <w:rsid w:val="00E03914"/>
    <w:rsid w:val="00E03A7B"/>
    <w:rsid w:val="00E050D7"/>
    <w:rsid w:val="00E06C62"/>
    <w:rsid w:val="00E1072A"/>
    <w:rsid w:val="00E1244A"/>
    <w:rsid w:val="00E131C5"/>
    <w:rsid w:val="00E133A2"/>
    <w:rsid w:val="00E1398C"/>
    <w:rsid w:val="00E15122"/>
    <w:rsid w:val="00E160C7"/>
    <w:rsid w:val="00E1630E"/>
    <w:rsid w:val="00E2052E"/>
    <w:rsid w:val="00E2084B"/>
    <w:rsid w:val="00E20BED"/>
    <w:rsid w:val="00E211C3"/>
    <w:rsid w:val="00E23156"/>
    <w:rsid w:val="00E24C59"/>
    <w:rsid w:val="00E25006"/>
    <w:rsid w:val="00E27D4F"/>
    <w:rsid w:val="00E310B1"/>
    <w:rsid w:val="00E31552"/>
    <w:rsid w:val="00E31867"/>
    <w:rsid w:val="00E31C88"/>
    <w:rsid w:val="00E329FD"/>
    <w:rsid w:val="00E354DF"/>
    <w:rsid w:val="00E370E3"/>
    <w:rsid w:val="00E37507"/>
    <w:rsid w:val="00E4010C"/>
    <w:rsid w:val="00E418E7"/>
    <w:rsid w:val="00E41ADD"/>
    <w:rsid w:val="00E41C15"/>
    <w:rsid w:val="00E41FBF"/>
    <w:rsid w:val="00E42386"/>
    <w:rsid w:val="00E43476"/>
    <w:rsid w:val="00E439F8"/>
    <w:rsid w:val="00E449BA"/>
    <w:rsid w:val="00E45DB5"/>
    <w:rsid w:val="00E45F9A"/>
    <w:rsid w:val="00E473A8"/>
    <w:rsid w:val="00E474F3"/>
    <w:rsid w:val="00E50E21"/>
    <w:rsid w:val="00E515C3"/>
    <w:rsid w:val="00E518C0"/>
    <w:rsid w:val="00E528ED"/>
    <w:rsid w:val="00E52F6A"/>
    <w:rsid w:val="00E6004D"/>
    <w:rsid w:val="00E60951"/>
    <w:rsid w:val="00E60A7E"/>
    <w:rsid w:val="00E6193B"/>
    <w:rsid w:val="00E6219D"/>
    <w:rsid w:val="00E6380F"/>
    <w:rsid w:val="00E638B5"/>
    <w:rsid w:val="00E63EE9"/>
    <w:rsid w:val="00E6432C"/>
    <w:rsid w:val="00E65293"/>
    <w:rsid w:val="00E667F6"/>
    <w:rsid w:val="00E7007B"/>
    <w:rsid w:val="00E70347"/>
    <w:rsid w:val="00E72090"/>
    <w:rsid w:val="00E7383A"/>
    <w:rsid w:val="00E73B48"/>
    <w:rsid w:val="00E7705D"/>
    <w:rsid w:val="00E77730"/>
    <w:rsid w:val="00E8037B"/>
    <w:rsid w:val="00E809E9"/>
    <w:rsid w:val="00E81978"/>
    <w:rsid w:val="00E82196"/>
    <w:rsid w:val="00E82F61"/>
    <w:rsid w:val="00E8421A"/>
    <w:rsid w:val="00E84CFD"/>
    <w:rsid w:val="00E858A1"/>
    <w:rsid w:val="00E86899"/>
    <w:rsid w:val="00E9001A"/>
    <w:rsid w:val="00E90331"/>
    <w:rsid w:val="00E91172"/>
    <w:rsid w:val="00E91B41"/>
    <w:rsid w:val="00E91DD7"/>
    <w:rsid w:val="00E929B4"/>
    <w:rsid w:val="00E92B5B"/>
    <w:rsid w:val="00E931CC"/>
    <w:rsid w:val="00E938AA"/>
    <w:rsid w:val="00E93C60"/>
    <w:rsid w:val="00E94C9B"/>
    <w:rsid w:val="00E9636A"/>
    <w:rsid w:val="00E96CDA"/>
    <w:rsid w:val="00E972B1"/>
    <w:rsid w:val="00E97BF7"/>
    <w:rsid w:val="00EA039A"/>
    <w:rsid w:val="00EA03AD"/>
    <w:rsid w:val="00EA13B1"/>
    <w:rsid w:val="00EA3463"/>
    <w:rsid w:val="00EA3900"/>
    <w:rsid w:val="00EA4167"/>
    <w:rsid w:val="00EA4B64"/>
    <w:rsid w:val="00EA7581"/>
    <w:rsid w:val="00EA7A83"/>
    <w:rsid w:val="00EB02C9"/>
    <w:rsid w:val="00EB1FE1"/>
    <w:rsid w:val="00EB6D9F"/>
    <w:rsid w:val="00EB7317"/>
    <w:rsid w:val="00EB78F3"/>
    <w:rsid w:val="00EC08B0"/>
    <w:rsid w:val="00EC0C05"/>
    <w:rsid w:val="00EC1B9E"/>
    <w:rsid w:val="00EC3429"/>
    <w:rsid w:val="00EC3D59"/>
    <w:rsid w:val="00EC5742"/>
    <w:rsid w:val="00EC62EC"/>
    <w:rsid w:val="00EC6601"/>
    <w:rsid w:val="00EC6831"/>
    <w:rsid w:val="00EC69BB"/>
    <w:rsid w:val="00EC7EAC"/>
    <w:rsid w:val="00ED1055"/>
    <w:rsid w:val="00ED1270"/>
    <w:rsid w:val="00ED1384"/>
    <w:rsid w:val="00ED1E95"/>
    <w:rsid w:val="00ED2D93"/>
    <w:rsid w:val="00ED49A4"/>
    <w:rsid w:val="00ED4A18"/>
    <w:rsid w:val="00ED59ED"/>
    <w:rsid w:val="00ED66FE"/>
    <w:rsid w:val="00ED77D7"/>
    <w:rsid w:val="00ED790D"/>
    <w:rsid w:val="00EE01A9"/>
    <w:rsid w:val="00EE137E"/>
    <w:rsid w:val="00EE3FAB"/>
    <w:rsid w:val="00EE49D5"/>
    <w:rsid w:val="00EE79C3"/>
    <w:rsid w:val="00EF016C"/>
    <w:rsid w:val="00EF1158"/>
    <w:rsid w:val="00EF1199"/>
    <w:rsid w:val="00EF1205"/>
    <w:rsid w:val="00EF1491"/>
    <w:rsid w:val="00EF19CD"/>
    <w:rsid w:val="00EF3DA7"/>
    <w:rsid w:val="00EF4BCA"/>
    <w:rsid w:val="00EF5A0E"/>
    <w:rsid w:val="00EF5AD6"/>
    <w:rsid w:val="00F0109B"/>
    <w:rsid w:val="00F02327"/>
    <w:rsid w:val="00F0388C"/>
    <w:rsid w:val="00F049A4"/>
    <w:rsid w:val="00F04B8B"/>
    <w:rsid w:val="00F05627"/>
    <w:rsid w:val="00F06951"/>
    <w:rsid w:val="00F06F69"/>
    <w:rsid w:val="00F07133"/>
    <w:rsid w:val="00F10A5C"/>
    <w:rsid w:val="00F10EED"/>
    <w:rsid w:val="00F12D11"/>
    <w:rsid w:val="00F14F7C"/>
    <w:rsid w:val="00F1712F"/>
    <w:rsid w:val="00F17AD7"/>
    <w:rsid w:val="00F20A08"/>
    <w:rsid w:val="00F20F25"/>
    <w:rsid w:val="00F225E2"/>
    <w:rsid w:val="00F2322B"/>
    <w:rsid w:val="00F2576B"/>
    <w:rsid w:val="00F27ED9"/>
    <w:rsid w:val="00F27EF4"/>
    <w:rsid w:val="00F3015E"/>
    <w:rsid w:val="00F30298"/>
    <w:rsid w:val="00F31AA7"/>
    <w:rsid w:val="00F323CA"/>
    <w:rsid w:val="00F32823"/>
    <w:rsid w:val="00F329EF"/>
    <w:rsid w:val="00F333FB"/>
    <w:rsid w:val="00F354E2"/>
    <w:rsid w:val="00F35B61"/>
    <w:rsid w:val="00F36154"/>
    <w:rsid w:val="00F36A24"/>
    <w:rsid w:val="00F379B7"/>
    <w:rsid w:val="00F37ECD"/>
    <w:rsid w:val="00F409CB"/>
    <w:rsid w:val="00F40BE1"/>
    <w:rsid w:val="00F41482"/>
    <w:rsid w:val="00F44E46"/>
    <w:rsid w:val="00F44F7C"/>
    <w:rsid w:val="00F44FAA"/>
    <w:rsid w:val="00F472A1"/>
    <w:rsid w:val="00F50EA7"/>
    <w:rsid w:val="00F51921"/>
    <w:rsid w:val="00F51E41"/>
    <w:rsid w:val="00F525FA"/>
    <w:rsid w:val="00F54170"/>
    <w:rsid w:val="00F5423F"/>
    <w:rsid w:val="00F55920"/>
    <w:rsid w:val="00F56EFB"/>
    <w:rsid w:val="00F60668"/>
    <w:rsid w:val="00F60E0F"/>
    <w:rsid w:val="00F61448"/>
    <w:rsid w:val="00F619DB"/>
    <w:rsid w:val="00F63080"/>
    <w:rsid w:val="00F63BBC"/>
    <w:rsid w:val="00F644A1"/>
    <w:rsid w:val="00F64703"/>
    <w:rsid w:val="00F649BD"/>
    <w:rsid w:val="00F649F5"/>
    <w:rsid w:val="00F64BC5"/>
    <w:rsid w:val="00F65F58"/>
    <w:rsid w:val="00F66489"/>
    <w:rsid w:val="00F66E67"/>
    <w:rsid w:val="00F672E3"/>
    <w:rsid w:val="00F67A41"/>
    <w:rsid w:val="00F70344"/>
    <w:rsid w:val="00F705D8"/>
    <w:rsid w:val="00F71A22"/>
    <w:rsid w:val="00F71BD8"/>
    <w:rsid w:val="00F71CCD"/>
    <w:rsid w:val="00F71F66"/>
    <w:rsid w:val="00F72232"/>
    <w:rsid w:val="00F73C61"/>
    <w:rsid w:val="00F73D3C"/>
    <w:rsid w:val="00F75DB8"/>
    <w:rsid w:val="00F77375"/>
    <w:rsid w:val="00F8114F"/>
    <w:rsid w:val="00F822F5"/>
    <w:rsid w:val="00F828F5"/>
    <w:rsid w:val="00F82E4B"/>
    <w:rsid w:val="00F836C7"/>
    <w:rsid w:val="00F84586"/>
    <w:rsid w:val="00F84822"/>
    <w:rsid w:val="00F84F00"/>
    <w:rsid w:val="00F86A98"/>
    <w:rsid w:val="00F86D55"/>
    <w:rsid w:val="00F90942"/>
    <w:rsid w:val="00F95109"/>
    <w:rsid w:val="00F9574C"/>
    <w:rsid w:val="00F95F4F"/>
    <w:rsid w:val="00F96B13"/>
    <w:rsid w:val="00F96DDB"/>
    <w:rsid w:val="00FA0107"/>
    <w:rsid w:val="00FA1EAB"/>
    <w:rsid w:val="00FA2148"/>
    <w:rsid w:val="00FA21C8"/>
    <w:rsid w:val="00FA2BB8"/>
    <w:rsid w:val="00FA2DBA"/>
    <w:rsid w:val="00FA3ED4"/>
    <w:rsid w:val="00FA4176"/>
    <w:rsid w:val="00FA4E5C"/>
    <w:rsid w:val="00FA5A44"/>
    <w:rsid w:val="00FA5D4A"/>
    <w:rsid w:val="00FA6B38"/>
    <w:rsid w:val="00FA7566"/>
    <w:rsid w:val="00FA7A11"/>
    <w:rsid w:val="00FB0BF9"/>
    <w:rsid w:val="00FB185F"/>
    <w:rsid w:val="00FB2A34"/>
    <w:rsid w:val="00FB325D"/>
    <w:rsid w:val="00FB45E3"/>
    <w:rsid w:val="00FB4830"/>
    <w:rsid w:val="00FB5574"/>
    <w:rsid w:val="00FB5798"/>
    <w:rsid w:val="00FB5A0C"/>
    <w:rsid w:val="00FB69F5"/>
    <w:rsid w:val="00FB75AF"/>
    <w:rsid w:val="00FB7925"/>
    <w:rsid w:val="00FC103A"/>
    <w:rsid w:val="00FC175F"/>
    <w:rsid w:val="00FC1E31"/>
    <w:rsid w:val="00FC284B"/>
    <w:rsid w:val="00FC289C"/>
    <w:rsid w:val="00FC2BF7"/>
    <w:rsid w:val="00FC3B0F"/>
    <w:rsid w:val="00FC4EA2"/>
    <w:rsid w:val="00FC4F77"/>
    <w:rsid w:val="00FC714B"/>
    <w:rsid w:val="00FD0EAE"/>
    <w:rsid w:val="00FD1838"/>
    <w:rsid w:val="00FD1DA3"/>
    <w:rsid w:val="00FD1E37"/>
    <w:rsid w:val="00FD56C2"/>
    <w:rsid w:val="00FD6813"/>
    <w:rsid w:val="00FD6D00"/>
    <w:rsid w:val="00FD7107"/>
    <w:rsid w:val="00FE1154"/>
    <w:rsid w:val="00FE1BE3"/>
    <w:rsid w:val="00FE2291"/>
    <w:rsid w:val="00FE239E"/>
    <w:rsid w:val="00FE2BF0"/>
    <w:rsid w:val="00FE5B1A"/>
    <w:rsid w:val="00FE6B21"/>
    <w:rsid w:val="00FE6FF1"/>
    <w:rsid w:val="00FF2002"/>
    <w:rsid w:val="00FF3F66"/>
    <w:rsid w:val="00FF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B5AB4"/>
  <w15:chartTrackingRefBased/>
  <w15:docId w15:val="{D5AA554F-F73A-4414-9282-87792960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FEF"/>
    <w:pPr>
      <w:spacing w:line="276" w:lineRule="auto"/>
      <w:ind w:firstLine="0"/>
    </w:pPr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0529E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521289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i/>
      <w:iCs/>
      <w:lang w:val="en-AU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sid w:val="000529EF"/>
    <w:rPr>
      <w:rFonts w:asciiTheme="majorHAnsi" w:eastAsiaTheme="majorEastAsia" w:hAnsiTheme="majorHAnsi" w:cstheme="majorBidi"/>
      <w:b/>
      <w:bCs/>
      <w:kern w:val="24"/>
      <w:sz w:val="32"/>
    </w:rPr>
  </w:style>
  <w:style w:type="character" w:customStyle="1" w:styleId="Heading2Char">
    <w:name w:val="Heading 2 Char"/>
    <w:basedOn w:val="DefaultParagraphFont"/>
    <w:link w:val="Heading2"/>
    <w:uiPriority w:val="4"/>
    <w:rsid w:val="00521289"/>
    <w:rPr>
      <w:rFonts w:asciiTheme="majorHAnsi" w:eastAsiaTheme="majorEastAsia" w:hAnsiTheme="majorHAnsi" w:cstheme="majorBidi"/>
      <w:i/>
      <w:iCs/>
      <w:kern w:val="24"/>
      <w:lang w:val="en-AU"/>
    </w:rPr>
  </w:style>
  <w:style w:type="paragraph" w:styleId="Title">
    <w:name w:val="Title"/>
    <w:basedOn w:val="Normal"/>
    <w:link w:val="TitleChar"/>
    <w:qFormat/>
    <w:pPr>
      <w:spacing w:before="240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9"/>
    <w:unhideWhenUsed/>
    <w:qFormat/>
    <w:rsid w:val="003F0ACB"/>
    <w:pPr>
      <w:numPr>
        <w:numId w:val="6"/>
      </w:numPr>
      <w:spacing w:line="240" w:lineRule="auto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rsid w:val="001E03F9"/>
    <w:pPr>
      <w:numPr>
        <w:numId w:val="25"/>
      </w:numPr>
      <w:spacing w:before="240" w:after="240"/>
      <w:contextualSpacing/>
    </w:pPr>
    <w:rPr>
      <w:b/>
      <w:bCs/>
    </w:r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7929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49C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249C8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92923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D222BD"/>
    <w:rPr>
      <w:color w:val="605E5C"/>
      <w:shd w:val="clear" w:color="auto" w:fill="E1DFDD"/>
    </w:rPr>
  </w:style>
  <w:style w:type="character" w:customStyle="1" w:styleId="mn">
    <w:name w:val="mn"/>
    <w:basedOn w:val="DefaultParagraphFont"/>
    <w:rsid w:val="00474E40"/>
  </w:style>
  <w:style w:type="character" w:customStyle="1" w:styleId="mo">
    <w:name w:val="mo"/>
    <w:basedOn w:val="DefaultParagraphFont"/>
    <w:rsid w:val="00474E40"/>
  </w:style>
  <w:style w:type="table" w:styleId="GridTable5Dark-Accent6">
    <w:name w:val="Grid Table 5 Dark Accent 6"/>
    <w:basedOn w:val="TableNormal"/>
    <w:uiPriority w:val="50"/>
    <w:rsid w:val="00BF2F1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419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64196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amf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59D13079EE4790A3B9309CBB683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A8E7C-1329-4CD8-A12E-D6CEA1B8E163}"/>
      </w:docPartPr>
      <w:docPartBody>
        <w:p w:rsidR="007B36FF" w:rsidRDefault="007B36FF">
          <w:r w:rsidRPr="00575E45">
            <w:rPr>
              <w:rStyle w:val="PlaceholderText"/>
            </w:rPr>
            <w:t>[Author]</w:t>
          </w:r>
        </w:p>
      </w:docPartBody>
    </w:docPart>
    <w:docPart>
      <w:docPartPr>
        <w:name w:val="6C833A8102744C038D2054EE13BBD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814FF-CCDF-4C2B-8638-C57BEBCC1A9E}"/>
      </w:docPartPr>
      <w:docPartBody>
        <w:p w:rsidR="007B36FF" w:rsidRDefault="007B36FF" w:rsidP="007B36FF">
          <w:pPr>
            <w:pStyle w:val="6C833A8102744C038D2054EE13BBDB13"/>
          </w:pPr>
          <w:r w:rsidRPr="00575E45">
            <w:rPr>
              <w:rStyle w:val="PlaceholderText"/>
            </w:rPr>
            <w:t>[Author]</w:t>
          </w:r>
        </w:p>
      </w:docPartBody>
    </w:docPart>
    <w:docPart>
      <w:docPartPr>
        <w:name w:val="5D569819749F4499A4A959D1C896D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57854-8338-48C6-86E5-76DD981A7B95}"/>
      </w:docPartPr>
      <w:docPartBody>
        <w:p w:rsidR="00BE28DD" w:rsidRDefault="008C5E39">
          <w:r w:rsidRPr="00406A2A">
            <w:rPr>
              <w:rStyle w:val="PlaceholderText"/>
            </w:rPr>
            <w:t>[Company]</w:t>
          </w:r>
        </w:p>
      </w:docPartBody>
    </w:docPart>
    <w:docPart>
      <w:docPartPr>
        <w:name w:val="1C9BFA328639478693388C956F687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03914-F33A-4101-BB67-604304D14753}"/>
      </w:docPartPr>
      <w:docPartBody>
        <w:p w:rsidR="00BE28DD" w:rsidRDefault="008C5E39">
          <w:r w:rsidRPr="00406A2A">
            <w:rPr>
              <w:rStyle w:val="PlaceholderText"/>
            </w:rPr>
            <w:t>[Category]</w:t>
          </w:r>
        </w:p>
      </w:docPartBody>
    </w:docPart>
    <w:docPart>
      <w:docPartPr>
        <w:name w:val="7F98203E7BF840A7B8CD7468D39D2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9207C-C83E-4E9C-8154-B73BB6DB15BD}"/>
      </w:docPartPr>
      <w:docPartBody>
        <w:p w:rsidR="00BE28DD" w:rsidRDefault="008C5E39">
          <w:r w:rsidRPr="00406A2A">
            <w:rPr>
              <w:rStyle w:val="PlaceholderText"/>
            </w:rPr>
            <w:t>[Subject]</w:t>
          </w:r>
        </w:p>
      </w:docPartBody>
    </w:docPart>
    <w:docPart>
      <w:docPartPr>
        <w:name w:val="727FF55EBB714CC0901EFEE2D5569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77F15-AF40-47E9-8393-2AB591B3E53B}"/>
      </w:docPartPr>
      <w:docPartBody>
        <w:p w:rsidR="00BE28DD" w:rsidRDefault="008C5E39">
          <w:r w:rsidRPr="00406A2A">
            <w:rPr>
              <w:rStyle w:val="PlaceholderText"/>
            </w:rPr>
            <w:t>[Subject]</w:t>
          </w:r>
        </w:p>
      </w:docPartBody>
    </w:docPart>
    <w:docPart>
      <w:docPartPr>
        <w:name w:val="CCCAD23FDFED48878E995177B961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AB386-4748-46ED-A9C7-C1EF7790B6DB}"/>
      </w:docPartPr>
      <w:docPartBody>
        <w:p w:rsidR="00BE28DD" w:rsidRDefault="008C5E39">
          <w:r w:rsidRPr="00406A2A">
            <w:rPr>
              <w:rStyle w:val="PlaceholderText"/>
            </w:rPr>
            <w:t>[Subject]</w:t>
          </w:r>
        </w:p>
      </w:docPartBody>
    </w:docPart>
    <w:docPart>
      <w:docPartPr>
        <w:name w:val="8CCC408BF28B44E4993B73AE2EBF4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F435-0BE3-439C-8484-8B3AAA9EA8AB}"/>
      </w:docPartPr>
      <w:docPartBody>
        <w:p w:rsidR="00BE28DD" w:rsidRDefault="008C5E39">
          <w:r w:rsidRPr="00406A2A">
            <w:rPr>
              <w:rStyle w:val="PlaceholderText"/>
            </w:rPr>
            <w:t>[Category]</w:t>
          </w:r>
        </w:p>
      </w:docPartBody>
    </w:docPart>
    <w:docPart>
      <w:docPartPr>
        <w:name w:val="F8B9749F23974314A699AB62D04FA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C8F26-46B2-456F-9CED-8C550734C065}"/>
      </w:docPartPr>
      <w:docPartBody>
        <w:p w:rsidR="00BE28DD" w:rsidRDefault="008C5E39">
          <w:r w:rsidRPr="00406A2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FF"/>
    <w:rsid w:val="00022998"/>
    <w:rsid w:val="00075861"/>
    <w:rsid w:val="001B160F"/>
    <w:rsid w:val="001C118E"/>
    <w:rsid w:val="001D225F"/>
    <w:rsid w:val="002249F6"/>
    <w:rsid w:val="002442D4"/>
    <w:rsid w:val="00265C05"/>
    <w:rsid w:val="002C141C"/>
    <w:rsid w:val="002E009E"/>
    <w:rsid w:val="00304277"/>
    <w:rsid w:val="00343850"/>
    <w:rsid w:val="003C2B6A"/>
    <w:rsid w:val="003F483F"/>
    <w:rsid w:val="003F5931"/>
    <w:rsid w:val="00415134"/>
    <w:rsid w:val="00432AE4"/>
    <w:rsid w:val="00456C92"/>
    <w:rsid w:val="004F305B"/>
    <w:rsid w:val="00537E47"/>
    <w:rsid w:val="00591D14"/>
    <w:rsid w:val="005A14ED"/>
    <w:rsid w:val="005D0BB1"/>
    <w:rsid w:val="005D60DF"/>
    <w:rsid w:val="005D61BA"/>
    <w:rsid w:val="005E5B9C"/>
    <w:rsid w:val="00601722"/>
    <w:rsid w:val="006029F0"/>
    <w:rsid w:val="00604687"/>
    <w:rsid w:val="00636D88"/>
    <w:rsid w:val="006403B5"/>
    <w:rsid w:val="006654F3"/>
    <w:rsid w:val="00683088"/>
    <w:rsid w:val="007B1CEF"/>
    <w:rsid w:val="007B36FF"/>
    <w:rsid w:val="007C1E85"/>
    <w:rsid w:val="008C5E39"/>
    <w:rsid w:val="008E2CCC"/>
    <w:rsid w:val="00903D2F"/>
    <w:rsid w:val="00A06C4B"/>
    <w:rsid w:val="00A512DA"/>
    <w:rsid w:val="00A64C63"/>
    <w:rsid w:val="00A66111"/>
    <w:rsid w:val="00A67E53"/>
    <w:rsid w:val="00A9650B"/>
    <w:rsid w:val="00AD7474"/>
    <w:rsid w:val="00AE280D"/>
    <w:rsid w:val="00B02D6C"/>
    <w:rsid w:val="00B36CC3"/>
    <w:rsid w:val="00B936D2"/>
    <w:rsid w:val="00BB4AAD"/>
    <w:rsid w:val="00BB50F0"/>
    <w:rsid w:val="00BE28DD"/>
    <w:rsid w:val="00C04510"/>
    <w:rsid w:val="00C73DA0"/>
    <w:rsid w:val="00C85366"/>
    <w:rsid w:val="00CB2DA2"/>
    <w:rsid w:val="00CE136A"/>
    <w:rsid w:val="00D407EC"/>
    <w:rsid w:val="00DC0C3E"/>
    <w:rsid w:val="00E149EB"/>
    <w:rsid w:val="00E25070"/>
    <w:rsid w:val="00E721B3"/>
    <w:rsid w:val="00EB3F6F"/>
    <w:rsid w:val="00EF58FF"/>
    <w:rsid w:val="00F04819"/>
    <w:rsid w:val="00F3087A"/>
    <w:rsid w:val="00F31CFE"/>
    <w:rsid w:val="00FC33E9"/>
    <w:rsid w:val="00F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B50F0"/>
    <w:rPr>
      <w:color w:val="404040" w:themeColor="text1" w:themeTint="BF"/>
    </w:rPr>
  </w:style>
  <w:style w:type="paragraph" w:customStyle="1" w:styleId="6C833A8102744C038D2054EE13BBDB13">
    <w:name w:val="6C833A8102744C038D2054EE13BBDB13"/>
    <w:rsid w:val="007B36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MXB102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D20F8C008CD844B93668CEFCF3B2B2" ma:contentTypeVersion="9" ma:contentTypeDescription="Create a new document." ma:contentTypeScope="" ma:versionID="c7baf5cefb59d9dad6af8e2b4cbd7647">
  <xsd:schema xmlns:xsd="http://www.w3.org/2001/XMLSchema" xmlns:xs="http://www.w3.org/2001/XMLSchema" xmlns:p="http://schemas.microsoft.com/office/2006/metadata/properties" xmlns:ns3="c4502562-8725-4587-98c2-65b2b588f7e4" targetNamespace="http://schemas.microsoft.com/office/2006/metadata/properties" ma:root="true" ma:fieldsID="ccd4994fccf547af84af41eeab73de18" ns3:_="">
    <xsd:import namespace="c4502562-8725-4587-98c2-65b2b588f7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02562-8725-4587-98c2-65b2b588f7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3AF96B-C9DD-452D-9F32-4D2FF6AF5F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F0F39B-79BD-4FC5-94F0-DB1F289E19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57BE4BA-2B25-43D0-AB4D-DB4C341B582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F84138E-45B5-4513-8E59-50CBED3E3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02562-8725-4587-98c2-65b2b588f7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7480</TotalTime>
  <Pages>9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Liam Ferrante</vt:lpstr>
    </vt:vector>
  </TitlesOfParts>
  <Company>Queensland University of Technology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Liam Ferrante</dc:title>
  <dc:subject>CAB301</dc:subject>
  <dc:creator>Group 96</dc:creator>
  <cp:keywords/>
  <dc:description/>
  <cp:lastModifiedBy>Liam Ferrante</cp:lastModifiedBy>
  <cp:revision>339</cp:revision>
  <cp:lastPrinted>2022-04-29T09:07:00Z</cp:lastPrinted>
  <dcterms:created xsi:type="dcterms:W3CDTF">2022-04-04T05:02:00Z</dcterms:created>
  <dcterms:modified xsi:type="dcterms:W3CDTF">2022-05-25T07:30:00Z</dcterms:modified>
  <cp:category>Phase 3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0x0101004AD20F8C008CD844B93668CEFCF3B2B2</vt:lpwstr>
  </property>
</Properties>
</file>